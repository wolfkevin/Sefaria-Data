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@00</w:t>
      </w:r>
      <w:r w:rsidRPr="001D0059">
        <w:rPr>
          <w:rFonts w:hint="cs"/>
          <w:sz w:val="24"/>
          <w:szCs w:val="24"/>
          <w:rtl/>
        </w:rPr>
        <w:t>הלכות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רמב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בכבוד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)*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לזרז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תצטרך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לבריות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דחוקה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לצמצם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מתקנת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עזרא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מכבסים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בחמישי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לבצוע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סמך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מכבוד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שכתבו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מולית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פשטיד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מהרי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ראיתי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לזה</w:t>
      </w:r>
      <w:r w:rsidRPr="001D0059">
        <w:rPr>
          <w:sz w:val="24"/>
          <w:szCs w:val="24"/>
          <w:rtl/>
        </w:rPr>
        <w:t xml:space="preserve">]: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רמג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המשכיר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ומרחץ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*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מרחץ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שנקרא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דסתם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מרחץ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לאריסותא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פירוש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שישביח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לבעליו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ואמרי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בשליחותו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באריסות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שיודעים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לקח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באריסו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ולעצמו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כמרחץ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ורחיים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כשדה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לשליש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לרביע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אדעתא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דנפשיה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עובד</w:t>
      </w:r>
      <w:r w:rsidRPr="001D0059">
        <w:rPr>
          <w:sz w:val="24"/>
          <w:szCs w:val="24"/>
          <w:rtl/>
        </w:rPr>
        <w:t>.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מרחץ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השכירם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ונתפרסם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לשכור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פועלים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להשכירם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מנהג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אנשי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להשכירם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באריסות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להשכיר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באריסות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המרחץ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והשכירם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גאונים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מרחץ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רוחצין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במרחץ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שבביתו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יודעים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ששכרו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והשכירו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ששכרו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הגאוני</w:t>
      </w:r>
      <w:r w:rsidRPr="001D0059">
        <w:rPr>
          <w:sz w:val="24"/>
          <w:szCs w:val="24"/>
          <w:rtl/>
        </w:rPr>
        <w:t xml:space="preserve">']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שאסור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עיקר</w:t>
      </w:r>
      <w:r w:rsidRPr="001D0059">
        <w:rPr>
          <w:sz w:val="24"/>
          <w:szCs w:val="24"/>
          <w:rtl/>
        </w:rPr>
        <w:t>] [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]: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הישראל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פוסק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מתנה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וקוצץ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)</w:t>
      </w:r>
      <w:r w:rsidRPr="001D0059">
        <w:rPr>
          <w:rFonts w:hint="cs"/>
          <w:sz w:val="24"/>
          <w:szCs w:val="24"/>
          <w:rtl/>
        </w:rPr>
        <w:t>לעצמו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בצנעא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מכירי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המלאכ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הנעשית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ומפורסמת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שהרוא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עוסק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יודע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שקצץ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ואומ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שפלוני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הפוסק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לבנות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חצירו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כותלו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לקצור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המלאכ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במדינה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הרואי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יודעים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שפסק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לאורחי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הבאים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שיחשדו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תשובת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אשכנזים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שהכניס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תקל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# *)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לפסול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האבני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ולתקן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ישקעם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בבנין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מפורסם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>) *</w:t>
      </w:r>
      <w:r w:rsidRPr="001D0059">
        <w:rPr>
          <w:rFonts w:hint="cs"/>
          <w:sz w:val="24"/>
          <w:szCs w:val="24"/>
          <w:rtl/>
        </w:rPr>
        <w:t>נכון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להחמיר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יכנסו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לחוש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שהפך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ירוחם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תקמ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פרהסיא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במטלטלין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הידועה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מחובר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שיכתוב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שיארוג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כותב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ואורג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שיכתוב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שיארוג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המלאכ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בשוכר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לזמן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ששכרו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מיוחדת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לארוג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לכתוב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כששכרו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המלאכות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שיצטרך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השכירות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*)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יהודי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מכס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ומשכיר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בקבולת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לכשתגבה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דינרים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וכך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המכס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יקח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הריוח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חיישי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שיאמרו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פסידא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חששו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הממונה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הממונ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המכס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שמשמיעי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בהכא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המטבע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הגהו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מיי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כשעוסק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במלאכתו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במטבע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בקבל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המכס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דשב</w:t>
      </w:r>
      <w:r w:rsidRPr="001D0059">
        <w:rPr>
          <w:sz w:val="24"/>
          <w:szCs w:val="24"/>
          <w:rtl/>
        </w:rPr>
        <w:t xml:space="preserve">']: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שותפין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*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מרחץ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בשותפו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שותפין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בסחורה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להשתתף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בתחל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כשיבואו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לחלוק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שביעית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וחולקים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השאר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בדעבד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וחלקו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סתם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ירוחם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דבהפסד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בשותפות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עוסק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ביומו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עוסקי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עוסק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לחלוק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אדעתיה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דנפשיה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במלאכתו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מוטלת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בהבלעה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הימים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חלוקה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לחלוק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</w:t>
      </w:r>
      <w:r w:rsidRPr="001D0059">
        <w:rPr>
          <w:sz w:val="24"/>
          <w:szCs w:val="24"/>
          <w:rtl/>
        </w:rPr>
        <w:t xml:space="preserve">':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תיקון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שיחזיר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ימכרוהו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ויחזרו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ויקנוהו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בשותפות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הקניה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נשתתפו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בחנו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ויבטלו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השותפות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יחזרו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להשתתף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בתחל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בשותפות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השיתוף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וימחלו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יחזרו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להשתתף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בתחל</w:t>
      </w:r>
      <w:r w:rsidRPr="001D0059">
        <w:rPr>
          <w:sz w:val="24"/>
          <w:szCs w:val="24"/>
          <w:rtl/>
        </w:rPr>
        <w:t xml:space="preserve">':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לשכרו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בקבולת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ומטבע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שותפו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להתעסק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נושא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מוטלת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שליחותו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העסק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נושא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עוסק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לעסוק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שעסק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גאון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משכון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וג</w:t>
      </w:r>
      <w:r w:rsidRPr="001D0059">
        <w:rPr>
          <w:sz w:val="24"/>
          <w:szCs w:val="24"/>
          <w:rtl/>
        </w:rPr>
        <w:t xml:space="preserve">':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סחורה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למכור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שלקחו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משכון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לעסוק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בנפשיה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תנאו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בתנורו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ליהנות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השאלה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והשכרה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ולהשכיר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מצווים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שביתת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מחרישה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הה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מות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להשכיר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בהבלעה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ולהשאיל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# (#)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כסברא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האחרונה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דשבת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שמתנה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יחזור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גוונא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כשכירות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המשאיל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להוציאו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>)*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בהמתו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להשכירה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להשאילה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ולהתנו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שיחזירנו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שתנוח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נאמן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>. [</w:t>
      </w:r>
      <w:r w:rsidRPr="001D0059">
        <w:rPr>
          <w:rFonts w:hint="cs"/>
          <w:sz w:val="24"/>
          <w:szCs w:val="24"/>
          <w:rtl/>
        </w:rPr>
        <w:t>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דשבת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השאילה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השכירה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והתנה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להחזירה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ועיכבה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* </w:t>
      </w:r>
      <w:r w:rsidRPr="001D0059">
        <w:rPr>
          <w:rFonts w:hint="cs"/>
          <w:sz w:val="24"/>
          <w:szCs w:val="24"/>
          <w:rtl/>
        </w:rPr>
        <w:t>יפקירנה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יאמ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בהמתי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קנויה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שינצל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מאיסורא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דאורייתא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להפקירה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לזכות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דודאי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כוונתו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להפקיע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*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מצווה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>.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שיבולי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הלקט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שהשכיר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לחרוש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וחורש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וגזילה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וגניבה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ויוקרא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וזולא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למכר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נקראת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בהמת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שותפין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כשקנו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ילוה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בהלואה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גמורה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ויזקוף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ואחריות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השוורים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שיזקוף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במלוה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ויעשם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אפותיקי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פירוש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פרעון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מזה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יהרהנם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פירוש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משכון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ישמעאל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רהן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מעכשיו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שיזהיר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מהאונסים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ויכתוב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בערכאותיהם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דהשתא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באונסיה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הלכתא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נינהו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בשותפות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שיפרסם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היתר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רמז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המביאים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אגרת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שקוצץ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ששלוח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אליו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לשלוח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הסמוך</w:t>
      </w:r>
      <w:r w:rsidRPr="001D0059">
        <w:rPr>
          <w:sz w:val="24"/>
          <w:szCs w:val="24"/>
          <w:rtl/>
        </w:rPr>
        <w:t xml:space="preserve"> @44*)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לחומה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לכן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לכך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כקוצץ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דסמכיה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דעתיה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ובדידיה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סמכיה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דעתיה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טרח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בהליכתו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ובחזרתו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מקפיד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דכשיוצא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מוליך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הכתב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להחזיק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שקיבל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קצץ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וסבירא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להחמיר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מתחיל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שקיבל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ושרי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אגרת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גוונא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לשלחו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באגרת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בשליחות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אגרת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רמח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המפליג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בשיירא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להפליג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ופוסק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מפליגין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שמושכין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מהרי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שיצטרך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להוליך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הספינה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ריב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לצידון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להפליג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להפליג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מפליגין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מפליגין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משלש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עונג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ובלבול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למפליגים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המלוחים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בנהרות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למפליגים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ולפיכך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להפליג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בעומקם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שידוע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שמקרקע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הספינ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לתחום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תחומין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שיצטרך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הנובעים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ריב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) #)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שהבהמות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מושכות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להליכה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בקרון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להפליג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שביתה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שמפלגת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ולהפליג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חוזרים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ולמחר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חוזרין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ומפליגין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למחות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וריב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היוצאים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בשיירא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יודעים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הסכנ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יוכלו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ובשלישי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יארע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ויצטרך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פקוח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חילול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והעולה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נזדמנה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שיירא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לפרוש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ופוסק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ירצו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ללכת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פיקוח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הניחוהו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לסחורה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לטייל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הפלגת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הספינות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והליכת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שיירא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חושבים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שיסמוכו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רמט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השייכים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הולכין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פרסאות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ביישוב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פרסאות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להודיעם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פרסאות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גוונא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ומשתה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אירוסין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תאב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האיסור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*</w:t>
      </w:r>
      <w:r w:rsidRPr="001D0059">
        <w:rPr>
          <w:rFonts w:hint="cs"/>
          <w:sz w:val="24"/>
          <w:szCs w:val="24"/>
          <w:rtl/>
        </w:rPr>
        <w:t>וסעודה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שזמנה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פדיון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המנהג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פשוט</w:t>
      </w:r>
      <w:r w:rsidRPr="001D0059">
        <w:rPr>
          <w:sz w:val="24"/>
          <w:szCs w:val="24"/>
          <w:rtl/>
        </w:rPr>
        <w:t>. *</w:t>
      </w:r>
      <w:r w:rsidRPr="001D0059">
        <w:rPr>
          <w:rFonts w:hint="cs"/>
          <w:sz w:val="24"/>
          <w:szCs w:val="24"/>
          <w:rtl/>
        </w:rPr>
        <w:t>ולאכול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ולשתות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קביעות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להתחיל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להמנע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מלקבוע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שנהוג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ולמעלה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אנשי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להתענות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להתענות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להתענות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%</w:t>
      </w:r>
      <w:r w:rsidRPr="001D0059">
        <w:rPr>
          <w:rFonts w:hint="cs"/>
          <w:sz w:val="24"/>
          <w:szCs w:val="24"/>
          <w:rtl/>
        </w:rPr>
        <w:t>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הכוכבים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) #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שפירש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התענית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שישלימו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תפלתן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שיוצאים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הכנסת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יאכל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מערבין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מהלכות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תענית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בתעני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התענית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ובתעני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צבור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ישלים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rFonts w:hint="cs"/>
          <w:sz w:val="24"/>
          <w:szCs w:val="24"/>
          <w:rtl/>
        </w:rPr>
        <w:t>והכי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נהוג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בתשו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תענית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להתענות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הכוכבים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בבוקר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לשמשו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ישתדל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לצרכי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לכבדו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חסדא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מחתך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יוסף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מבקעים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זירא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נחמן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ומכניס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ומפנה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ילמוד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אפגום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כבודי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כבודו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שמכבד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להשחיז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הסכין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מכבוד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לאכילה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עולם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ומגדנות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יכלתו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ולמעלה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מפרשים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גדולה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מפרשים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קטנה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לכתוב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אגרת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שלומים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שכותב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לימודו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לכתוב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בשכר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שנהגו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ומסתפרין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בלמודו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ירוש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דתענית</w:t>
      </w:r>
      <w:r w:rsidRPr="001D0059">
        <w:rPr>
          <w:sz w:val="24"/>
          <w:szCs w:val="24"/>
          <w:rtl/>
        </w:rPr>
        <w:t xml:space="preserve">):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רנב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להתחיל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נגמרים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להתחיל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לגומרה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נגמרת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וסממנין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אגודות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פשתן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שיתלבנו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יגלה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הגחלים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במחתה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יגיס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והמגיס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בקדיר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לפרוס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נצודים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למכור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לנכרי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ולהטעינו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להחמיר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דשבת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# *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לכובס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נכרי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לעבדן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פירוש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שמעבד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ומתקן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העורות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בטובת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בטובת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הנאה</w:t>
      </w:r>
      <w:r w:rsidRPr="001D0059">
        <w:rPr>
          <w:sz w:val="24"/>
          <w:szCs w:val="24"/>
          <w:rtl/>
        </w:rPr>
        <w:t>: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בטובת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מפורסמת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וידוע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מפורסם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להחמיר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שקצץ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ללבוש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שקצץ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אדעתא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דנפשיה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עביד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ללובשו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שידוע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רוקח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להמתין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במוצאי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שיעשה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והכי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שנגמר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ענין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אלפסי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שגר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ליקח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צדין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לישראל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#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מנעלים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המכירו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וליקח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ולנועלם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יקצוץ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המקח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צדין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נמשכים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והולכים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קילור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סם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רפואה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שנותנים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העין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עבה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מוגמר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מתגמרים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מוגמר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בגיגית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לשרותן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וטוענין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בקורות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זיתים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וענבים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והשמן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']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ומלילות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שריסקן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המשקים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היוצאים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חטים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רחיים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לחשיכ</w:t>
      </w:r>
      <w:r w:rsidRPr="001D0059">
        <w:rPr>
          <w:sz w:val="24"/>
          <w:szCs w:val="24"/>
          <w:rtl/>
        </w:rPr>
        <w:t xml:space="preserve">':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חיישי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להשמעת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שיאמרו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פלוני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טוחנות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ברחיים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להשמעת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קול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ותוס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ותשובת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ואגור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והכי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פסידא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להעמיד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משקולת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זייגר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שמשמיע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להודיע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יודעים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שדרכן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להעמידו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מאתמול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אגור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במחטו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בקולמוסו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בתפילין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שוכחן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למשמש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בכליו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רנג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ושופתין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שפיתת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הוסקה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פסולת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תבשיל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להשהותו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מצטמק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וחסר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למיחש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חיתוי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נתבשל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מצטמק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חיישינן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להשהותו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rFonts w:hint="cs"/>
          <w:sz w:val="24"/>
          <w:szCs w:val="24"/>
          <w:rtl/>
        </w:rPr>
        <w:t>אא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הגחלים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הגחלים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באפר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חומם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חתיכה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גרופ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שמשך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הגחלים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מהתנור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וקטומה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שכסה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הגחלים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באפר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הוסקה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בגבבא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קטומה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המתאימות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ודופן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וקטומה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והשני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וקטומה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הגרופה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וקטומ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וקטומה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גמ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כירה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הוסק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וקטום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סולדת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לשהות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וכופח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מקו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שפיתת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קדיר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הוסק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ככירה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והתנורים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ככירה</w:t>
      </w:r>
      <w:r w:rsidRPr="001D0059">
        <w:rPr>
          <w:sz w:val="24"/>
          <w:szCs w:val="24"/>
          <w:rtl/>
        </w:rPr>
        <w:t>] [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משמע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מפירש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ושהה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תבשיל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מצטמק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תבשיל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שהתחיל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מוצאי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ושיהה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בשניהם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שיעשו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ורמב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החזירם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ושיהה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אשירי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החזירם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כעבר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ושיהה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מצטמק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האיסור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דרוסאי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מאכלו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צרכו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ומצטמק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להשהותו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כירה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תנור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המגיד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הוסק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וקטומה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הוזכרה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וקטומה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והיסק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ובגבבא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כשהתחיל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דרוסאי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להחזירה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ושיהה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תבשיל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שהתחיל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דרוסאי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ושיהה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כסברא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האחרונה</w:t>
      </w:r>
      <w:r w:rsidRPr="001D0059">
        <w:rPr>
          <w:sz w:val="24"/>
          <w:szCs w:val="24"/>
          <w:rtl/>
        </w:rPr>
        <w:t>.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כסא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ברזל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נוגעת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בגחלים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גחלים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עומדת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המנהג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שנזהרים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לנתקו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ומצאו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שיקחהו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ינענע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הגחלים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ינענען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>.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'):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וקטומה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להחזירה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רותחת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הניחה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להחזירה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גבה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להחזיר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וקטום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לכופח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הסיקו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ועצים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שהתבשיל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להחזירו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כירה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מיי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כשנטלו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החזירו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שחשכה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בתנורים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וסומכים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המקילין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להחמיר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>) #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נצטנן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ובכסתות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לדידן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נצטנן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להרתיחה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והמנהג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להחמיר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סולדת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לחשיכה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</w:t>
      </w:r>
      <w:r w:rsidRPr="001D0059">
        <w:rPr>
          <w:sz w:val="24"/>
          <w:szCs w:val="24"/>
          <w:rtl/>
        </w:rPr>
        <w:t xml:space="preserve">')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ובתנור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חילוק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להחזיר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סולדת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סולדת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המשכים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שהקדיחה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תבשילו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יקדיח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ריקנית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הקדיר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שההבשיל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ריקנית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קדירתו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ושתהיה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רותחת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וכבר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שנוהגים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קרקע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)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הנוהגים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להטמין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ונותנים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כשהתבשיל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מצטמק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תבשיל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פנאדי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לחממן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בישול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להטמין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הבגדים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הנתונים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גרופה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וקטומה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חזרה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הטמינו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לבישול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נצטנן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לגמרי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מחמירין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סולדת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נצטנן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צונן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ורשב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בתשובה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אמנם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נצטנן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מוציאין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התנורים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שמטמינים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ומושיבים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החורף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ומבערת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חוזרים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ונרתחים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גוונא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תרומת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הדשן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להעמידן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החורף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דתנורים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וסמיכה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וקטומה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וקטומה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בחזרה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הניחה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וקטום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ומבושל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המנהג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פשוט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רנד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תבשילין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המוכנים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להגמר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להשהוהו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בקדרה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שממהר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לחתויי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מנותחים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חיישינן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לחיתוי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בגחלים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יתחרך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הנשרף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חמימות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בלבד</w:t>
      </w:r>
      <w:r w:rsidRPr="001D0059">
        <w:rPr>
          <w:sz w:val="24"/>
          <w:szCs w:val="24"/>
          <w:rtl/>
        </w:rPr>
        <w:t xml:space="preserve"> %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חיישי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לחיתוי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ולחתות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ויצטנן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ויתקשה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ויפסיד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חילוק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לגמרי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קצת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וכרעיו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>) #)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מחמירין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וסוברים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כסברא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>.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# *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גחלים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שיצלה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דרוסאי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בישולו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גחלים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חושש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שיצלה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שיתחרך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חיישינן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כשנצלה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דרוסאי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חיישי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דלמא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לחתויי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להפסידו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ונצלה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שנאכלין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סביב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שיצולו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שחשכה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הכיסוי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נתגלה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שיצולו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שממהר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בישולם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שיקרמו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שיעלה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וקליפה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המדובקים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גחלים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שיקרמו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שפורסה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החוטין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נמשכין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קרימת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ופשטיד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פלאדי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שיקרום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דרוסאי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</w:t>
      </w:r>
      <w:r w:rsidRPr="001D0059">
        <w:rPr>
          <w:sz w:val="24"/>
          <w:szCs w:val="24"/>
          <w:rtl/>
        </w:rPr>
        <w:t>')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במזיד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מוצאי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בשוגג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סעודות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יאכלו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וכשהוא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במרדה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ברחת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ובמזרה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תרגום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פאל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בשינוי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במרדה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שיקרמו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איסורא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בשינוי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בטיט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אשירי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למוצאי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לאפותו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גזרינן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גוונא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יחתה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במזיד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שיאפה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סקילה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בתנורים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רדייה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סעודות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שיתחוב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דמחזי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כעובדין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דחול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עססיות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קטניות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הגדילות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בבבל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ותורמסין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בישול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לאלתר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נתבשלו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תבשיל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שהתחיל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להשהותו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וכופח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כשאינן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גרופין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וקטומים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לחתות</w:t>
      </w:r>
      <w:r w:rsidRPr="001D0059">
        <w:rPr>
          <w:sz w:val="24"/>
          <w:szCs w:val="24"/>
          <w:rtl/>
        </w:rPr>
        <w:t>.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בשוגג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שיעשו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שיעשו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הכנסת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שיצית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השלהבת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שיאחוז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הקיפו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הודלקה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ויניד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השלהבת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וכשהודלקה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כשיעור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להתחמם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שבפחמין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דולקים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והולכים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גפרית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וגבבא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גרעיני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מפוזרים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אגודות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והגרעיני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בסל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שיצית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שלהבת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בהיפך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תקיעות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תוקעין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ביישובן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תוקעין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תקיעות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המלאכה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בקהלות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הקדושות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כחצי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שמכריז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התקיעות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בימיהם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לנהוג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רנז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הטמנת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החמין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טומנין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טומנין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טומנין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התבשיל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בדיעבד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בצונן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שנתחמם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שנצטמק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בחמימותו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והטמין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בשוגג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כשמטמין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להטמין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הבל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מררכי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לקט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ובדיעבד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תבשיל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להטמין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התבשיל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יתטנף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בעפרורית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כמטמין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כיסוי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המוסיפים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פסולת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שומשמין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וזבל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* </w:t>
      </w:r>
      <w:r w:rsidRPr="001D0059">
        <w:rPr>
          <w:rFonts w:hint="cs"/>
          <w:sz w:val="24"/>
          <w:szCs w:val="24"/>
          <w:rtl/>
        </w:rPr>
        <w:t>ותבן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וזגים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ועשבים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ששלשתן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מוסיפים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כסות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וכנפי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יונה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מהרר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בהגהות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ונעורת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פשתן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ונסורת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הקש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הנופל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כשמגררים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במגרה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להטמין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בסלעים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שמוסיפין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דמלתא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שכיחא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רבנן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תוס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יחפור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טומנין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ונתגלה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משחשיכה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ולכסותו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ולכסותו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בגלופקרין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שנתבשלה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מבושלת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להוסיף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הכסוי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שתוספת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להתבשל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התבשיל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להטמינו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להטמין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יצטנן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שתפיג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צנתו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להטמין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דאסרינן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מבושלת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אסרינן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מצטמק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לגמרי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בהטמנה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בשהוי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סברא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לנהוג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מקומות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גחלים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הדרכים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שנתבארו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בבגדים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שהבגדים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מוסיפין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שתחתיהם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הבל</w:t>
      </w:r>
      <w:r w:rsidRPr="001D0059">
        <w:rPr>
          <w:sz w:val="24"/>
          <w:szCs w:val="24"/>
          <w:rtl/>
        </w:rPr>
        <w:t xml:space="preserve"> @44#) [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הבגדים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נוגעים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שמעמיד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גחלים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נוגעים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בגחלים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הדרכים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שנתבארו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נוגע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הבגדים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נוגע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בתנורי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חתיכה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נוגעת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בגחלים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שמכסה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בבגדים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הבגדים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נוגעים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ושרי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והטמנה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במדינות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שמטמינים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*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עלמא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ותרומה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הדשן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ואגור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להטמין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מכבוד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ועונג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החכמים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אכילת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חיישי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אפיקורס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טומנין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):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חמה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כטומן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הבל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רנט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וטלטולם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מוכין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גפן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ותלושי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וגרירת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בלוים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שטמן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הכיסוי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נופלות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שמקצתן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טלטול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יחדן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בגיזי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גיזין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עומדים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לסחורה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לאוצר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לסחורה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הכיסוי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נופלות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שנוטל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כסוי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איכפת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נעשית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הנותנים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ולבנים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סביב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שייחדם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ומשליכן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שיצניעם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ומייחדן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לכך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הטומן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גיזי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נתקלקלה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הגומא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להחזירה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נתקלקלה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יחזירנה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לכתחלה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להחזירה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תתקלקל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חיישינן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יחזירנה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תתקלקל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נתקלקלה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הגומא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יחזיר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שתצטרך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כשמחזירה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שטומן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הניטל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הכיסוי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ואוחז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ומוציאה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ניטל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ומחזיר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נוטל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להטמין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באבנים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שמניחין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וסותמין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ושורקין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מחליקין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#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לסתור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סתימה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ולסתמו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גחלים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לוחשות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מחמירין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לסתור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סתימת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שינוי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נהוג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ואגור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ולסתום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מבושלות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להטמנתו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מבושלות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לסתום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דגורם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בישול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ושאר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חזרה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הכנסת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לרחוץ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ירחץ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ורגליו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ולגלח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הצפרנים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לגלחן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מגלחין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וכשנוטל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צפרניו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כסדרן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ויתחיל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בשמאל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בקמיצה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באצבע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דבהג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בשמאל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ובדאג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בימין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אבודרהם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המוסר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כשיהיה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לאנשי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ערבתם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הפרשתם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הדליקו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ובמקום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עשרתם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):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רסא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הדלקת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רבעי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שקיעת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החמה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רצ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וכדלקמן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') [</w:t>
      </w:r>
      <w:r w:rsidRPr="001D0059">
        <w:rPr>
          <w:rFonts w:hint="cs"/>
          <w:sz w:val="24"/>
          <w:szCs w:val="24"/>
          <w:rtl/>
        </w:rPr>
        <w:t>ושיעור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>']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הודאי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מטבילין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מדליקין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תט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הדמאי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וטומנין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שצ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טרוד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ונחפז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שצריך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מהרי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תוספת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מתחלת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השקיע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ורביע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תוספת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ושיעור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רבעי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אלף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הלילה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מפלג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ואגור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תפלת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השחר</w:t>
      </w:r>
      <w:r w:rsidRPr="001D0059">
        <w:rPr>
          <w:sz w:val="24"/>
          <w:szCs w:val="24"/>
          <w:rtl/>
        </w:rPr>
        <w:t>) [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בשיעור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שהשמש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האילנות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המעונן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כשהתרנגולין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יושבים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תרנגולין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כשהעורבים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יושבים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# *) </w:t>
      </w:r>
      <w:r w:rsidRPr="001D0059">
        <w:rPr>
          <w:rFonts w:hint="cs"/>
          <w:sz w:val="24"/>
          <w:szCs w:val="24"/>
          <w:rtl/>
        </w:rPr>
        <w:t>עניית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טומנין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ולדידן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אמירת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כעניית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לדידהו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390858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390858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390858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רסב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בשלחן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ובכסות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נקיה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יסדר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שלחנו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ויציע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המטות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ויתקן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ענייני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שימצאנו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ומסודר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בבואו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מבה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שלחנו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ערוך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המנהג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לשנות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דשבת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ישתדל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נאים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ישלשל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ישלשלם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ארוכים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העשירים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היושבים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כבוד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ילבש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וישמח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חנינא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מעטף</w:t>
      </w:r>
      <w:r w:rsidRPr="001D0059">
        <w:rPr>
          <w:sz w:val="24"/>
          <w:szCs w:val="24"/>
          <w:rtl/>
        </w:rPr>
        <w:t xml:space="preserve">  </w:t>
      </w:r>
      <w:r w:rsidRPr="001D0059">
        <w:rPr>
          <w:rFonts w:hint="cs"/>
          <w:sz w:val="24"/>
          <w:szCs w:val="24"/>
          <w:rtl/>
        </w:rPr>
        <w:t>וקאי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דמעלי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מלכתא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ינאי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בואי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וילביש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בבגדי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שרחץ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וזהו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ירחץ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שילביש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החדשים</w:t>
      </w:r>
      <w:r w:rsidRPr="001D0059">
        <w:rPr>
          <w:sz w:val="24"/>
          <w:szCs w:val="24"/>
          <w:rtl/>
        </w:rPr>
        <w:t xml:space="preserve">):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רסג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המדליקין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המעונן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פתילות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זכור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ויכולין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נרות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נהגו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האשה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ששכחה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מדלקת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נרות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המכוון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יפחות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אשירי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האנשים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בבתיהם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ולוקח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עונג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מוזהרות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שמצויות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ועוסקות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בצרכי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משגת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משגת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לחנוכה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משגת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לחנוכה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תרע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למהר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להדליקו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שמדליקו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לכבוד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מפלג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@44#) </w:t>
      </w:r>
      <w:r w:rsidRPr="001D0059">
        <w:rPr>
          <w:rFonts w:hint="cs"/>
          <w:sz w:val="24"/>
          <w:szCs w:val="24"/>
          <w:rtl/>
        </w:rPr>
        <w:t>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ורביע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הלילה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יכבנו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וידליקנו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כשידליק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אלהינו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קדשנו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במצותיו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וצונו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שמברכין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ההדלקה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ההדלקה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ומברכין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לעשייתו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ומשימין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ההדלקה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ומברכין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מסלקין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לעשייה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המנהג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ההולכים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ללמוד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בחדרם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בחדרו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שאשתו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מיוחד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מדליקין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להשתתף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בפרוטה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בעלי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מגמגם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ונכון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המדליקין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בזויות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ארוכות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שדולקות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לבטלה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ונאסר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והדליקו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משליכות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דפתילה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שבידן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שהדליקו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מקבלת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החזן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תלוי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בהדלקת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בתפלת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החזן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פורשין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ממלאכתם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ולדידן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שהתחילו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לדידהו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והמנהג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המדלקת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מקבלת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בהדלקה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שהתנה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תנאי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סגי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תלויה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שמדליקין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השלחן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הנרות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שבבית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זרוע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שמדליקין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התפללו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הקהל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בעשיית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הקהל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המיעוט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נמשכים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כרחם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אנשי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חפץ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ליפול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המעונן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וחשבו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שחשכה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והדליקו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והתפללו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נתפזרו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וזרחה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כשהתפללו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מפלג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שטעה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(#)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עשיית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דקבלת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שאותם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שהדליקו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בעשיית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אנשי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שהודלק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ליגע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ששהה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שקבלו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הקהל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הכנסת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לבהכ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לקבלת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מתחיל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שבעודו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יקבלו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והתחיל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בהיתר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שקיבל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שחשכה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(#) </w:t>
      </w:r>
      <w:r w:rsidRPr="001D0059">
        <w:rPr>
          <w:rFonts w:hint="cs"/>
          <w:sz w:val="24"/>
          <w:szCs w:val="24"/>
          <w:rtl/>
        </w:rPr>
        <w:t>וכ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במוצאי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במוצאי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שממשיך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בלולה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עמ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ער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לחברו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ממלאכתו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רסד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השלחן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נאחז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נסרך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סביביו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והשלהבת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קופצת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פשתה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גפן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וקנבוס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לאורו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תשובת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הרשב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בדיעבד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דשבת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שמדליקין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מדליקין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להעבות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לעשותה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עבה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להקשות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עומדת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תשלשל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ומטעם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לכרוך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שמדליקין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בעששית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גרגיר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וגריס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מיימוני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וטור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מדליקין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הנמשך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ולפיכך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מדליקין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בשעוה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גפן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מדליקין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בעטרן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ויניחנו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נודף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יסתפק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מכבה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בשמנים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נמשכים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נמשכים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מדליקין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מהותך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וקרבי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מדליקין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מהשמנים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שמדליקין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מדליקין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המובחר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זפת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סביב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מדליקים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מהנר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להבהב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הבהוב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נשרף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לגמרי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לגמרי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תאכלו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תרגום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מהבהב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ולכבותה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מחורכת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ותאחוז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מדליקין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בסמרטוטין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מחורכין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הנתנים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מנוקב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נוטף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יסתפק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ויתחייב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חברו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בחרסית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מיניה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קערה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ויתננה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שואבת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יסתפק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@44(#: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הנוטף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מהיכנו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הנוטף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להסתפק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ליגע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תלוי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בנגיעה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יתנדנד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מנגיעתו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ויטה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לקבל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נצוצות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מהיכנו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שמקרב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הניצוצות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בעששית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שמדליקים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לכיבוי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להגביה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לכיבוי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נוהגין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רסו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שהחשיך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בדרך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חמורו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כיסו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חמורו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כיסו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להוליכו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ולמוצאי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לוקחו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(#)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מציאה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דהשתא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ככיסו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חמורו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מחמר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מנהיג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החמור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עקירה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שעקרה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עקירה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עומדת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ותעקור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יניחנו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מלהנהיגה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שהכיס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ירכוב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ברגליו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שמתיירא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הליסטים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ולרכוב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ריב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ץ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ושוטה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יניחנו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יתננה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ושוטה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יתננו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לשוטה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יתננו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לשוטה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יתננה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שירצה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שכשנותנו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ענין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יטלטלנו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כיסו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מציאה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לידו</w:t>
      </w:r>
      <w:r w:rsidRPr="001D0059">
        <w:rPr>
          <w:sz w:val="24"/>
          <w:szCs w:val="24"/>
          <w:rtl/>
        </w:rPr>
        <w:t xml:space="preserve"> #)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שהחשיך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מהדרכים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האלו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החיצונה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המשתמרת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הניטלים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ושאינן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ניטלים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החבלים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והשקים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נופלים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טעונה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זכוכית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מקיזי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מאוסים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ישברו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וכסתות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במשואות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לשמטן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מתחתיהן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לשמוט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מתחתיהן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מהיכנו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פירוש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מהתשמיש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פורקן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ישברו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ותפילין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בבהמ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וחשכה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מניחן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חבילתו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מונחת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כתיפו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וקידש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היכירא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עקירה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דזמנין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אדעתיה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היכירא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פורתא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ואשתכח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מעייל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זריק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זריקה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מכתפיו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ולאחריו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בחבילה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בכיסו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לכיסו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כיסו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חגורו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וליפול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למצניעו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#)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חגורו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נופל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לשמרו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לחוש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אגודה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בבגדו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ארנקי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ליטלו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יקדמנו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רסז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התפלה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בתפלת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נופלים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פניהם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מקדימין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ובפלג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בתפל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ערבי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משערין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פלג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המנחה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בברכת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השכיבנו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לובצל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כנפיך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תסתירנו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ופרוס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ירושלים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הפורס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ירושלים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רסח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הטועה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בתפלת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) *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ויכלו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בתפלת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ערבית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והתחיל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גומר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שנזכר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שטעה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ומתחיל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נזכר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בברכת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נזכר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הברכו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בערבי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בשחרי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מוסף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דבמוסף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פוסק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באמצע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והתחיל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אדעתא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נזכר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יודע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בכוונה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בתפל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שחרית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פותחת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דחשבינן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כטעה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בתפלת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אתה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קדשת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תרומת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הדשן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ובמוסף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חובותינו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בתמידי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ובקרבן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מוסף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שמתו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רגליו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שסיים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תפלתו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בשחרית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הטועה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בתפל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והחליף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החליף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מוסף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באחרת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מוסף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חוזר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חוזרים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ויכלו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להיו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בשב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בתפלה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יודע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ומעומד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מעין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להחמיר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לאומרה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פתיחה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חתימה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לאמרה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פתיחה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וחתימה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אבודרהם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להיו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ברכת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וכו</w:t>
      </w:r>
      <w:r w:rsidRPr="001D0059">
        <w:rPr>
          <w:sz w:val="24"/>
          <w:szCs w:val="24"/>
          <w:rtl/>
        </w:rPr>
        <w:t xml:space="preserve">'):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חתנים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ואבלים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טעמא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דמאחרין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ניזוקין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שבע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ויכלו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שבע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ושמע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ציבור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רסט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בבהכ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בבהכ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לטעום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מטעימו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ומעיקרא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כנישתא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ועכשיו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כנישתא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המקומו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בבהכ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להנהיג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בבהכ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מנהג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לעמוד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שמקדשין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בבהכ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מדליקין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מדליקין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והספרדים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הנכון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חנוכה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בחנוכה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מנהגים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סוכה</w:t>
      </w:r>
      <w:r w:rsidRPr="001D0059">
        <w:rPr>
          <w:sz w:val="24"/>
          <w:szCs w:val="24"/>
          <w:rtl/>
        </w:rPr>
        <w:t xml:space="preserve">):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רעא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היין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התלויה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בזמן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דאתקש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זכור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ואיתנהו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בשמירה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איתנהו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בזכירה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ומוציאות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האנשים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וחייבות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כמותם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לכבוד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ולכבוד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מוטב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דתניא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לכבוד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לכבוד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לטעום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להפסיק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שפורס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המוציא</w:t>
      </w:r>
      <w:r w:rsidRPr="001D0059">
        <w:rPr>
          <w:sz w:val="24"/>
          <w:szCs w:val="24"/>
          <w:rtl/>
        </w:rPr>
        <w:t xml:space="preserve"> *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כשמקדש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המוציא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נאסר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שיקדשו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ולשתות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שיקדשו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ישתו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ונזכר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בהבדלה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מבדילין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אלפסי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סעורתו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המזון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המזון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ראשון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להזכיר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בברכת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המזון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קידוש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דאזלינן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מחלוקת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יטעום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המזון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סעודה</w:t>
      </w:r>
      <w:r w:rsidRPr="001D0059">
        <w:rPr>
          <w:sz w:val="24"/>
          <w:szCs w:val="24"/>
          <w:rtl/>
        </w:rPr>
        <w:t>: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המזון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פורס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המוציא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נפשיה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מפלוגתת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סברא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ראשונה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לטעום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טעם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מקדש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בשוגג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במזיד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תשלומין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ויכלו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אורח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תוס</w:t>
      </w:r>
      <w:r w:rsidRPr="001D0059">
        <w:rPr>
          <w:sz w:val="24"/>
          <w:szCs w:val="24"/>
          <w:rtl/>
        </w:rPr>
        <w:t xml:space="preserve">'):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השלחן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פרוסה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פגום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וטעון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שטעון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ויכלו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קידוש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לעמוד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הקידוש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לישב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ונוהגים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ויכלו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כשמתחילין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עומדין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לכבוד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מתחילין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ויכלו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ונרמז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וכשמתחילין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בנרות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בשעת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יפגימנו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שופך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וטועם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מהכוס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ולמחד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רביעית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בצמצום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ונחסר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מוזגו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להשלימו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לרביעית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להבדלה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מוטב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שיניחנה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להבדלה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משיקדש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להבדלה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מצומצמים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מזיגה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עדיף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שקידש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נטילת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דעתיה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דריפתא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כז</w:t>
      </w:r>
      <w:r w:rsidRPr="001D0059">
        <w:rPr>
          <w:sz w:val="24"/>
          <w:szCs w:val="24"/>
          <w:rtl/>
        </w:rPr>
        <w:t xml:space="preserve"> # *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דלכתחל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היין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ורשב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וטור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המנהג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פשוט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במדינות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לשנות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בליל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כמלא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לוגמיו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שיסלקנו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לוגמיו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רביעית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מהמסובין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לוגמיו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פיו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מצטרפת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לוגמיו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המובחר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שיטעמו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לוגמיו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דשתיית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מצטרפות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לכשיעור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והגאונים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הטעונים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הגאונים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דסגי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בטעימת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שיטעום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הפסיק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בדיבור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הנפן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נשפך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שיטעום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ולקדש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המסובין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שיטעום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זקוקים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לכוסו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שופך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לכוסות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ריקנים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פגומים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פגומים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המקדש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לשפוך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לכוסות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המסובין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פגומים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לשפוך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</w:t>
      </w:r>
      <w:r w:rsidRPr="001D0059">
        <w:rPr>
          <w:sz w:val="24"/>
          <w:szCs w:val="24"/>
          <w:rtl/>
        </w:rPr>
        <w:t xml:space="preserve"> @44(# </w:t>
      </w:r>
      <w:r w:rsidRPr="001D0059">
        <w:rPr>
          <w:rFonts w:hint="cs"/>
          <w:sz w:val="24"/>
          <w:szCs w:val="24"/>
          <w:rtl/>
        </w:rPr>
        <w:t>וכוס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פגום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רעב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מקדשים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מקדשין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שריחו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דריחיה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וטעמיה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מגולה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האידנא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קפדינן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אגילוי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מקדשין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דריחיה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וטעמיה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חלא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מגתו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מקדשין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וסוחט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ענבים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מקדשין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קמחין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יסננו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להעביר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הקמחין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המוכר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ותוס</w:t>
      </w:r>
      <w:r w:rsidRPr="001D0059">
        <w:rPr>
          <w:sz w:val="24"/>
          <w:szCs w:val="24"/>
          <w:rtl/>
        </w:rPr>
        <w:t>')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שבשולי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דריחיה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וטעמיה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ומכל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לברור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מקדשין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והרמב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פוסלו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בדיעבד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מבדילים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ומנהג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כסברא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ראשונה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חזק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דדרי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להמזג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מקדשים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למוזגו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כראוי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ויינות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מזיגה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צמוקים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מקדשים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לחלוחית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שרייה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חרצנים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מקדשין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>')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מקדשין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מקדשין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והמנהג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דבש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אגור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מצוי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שמקדשין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מקדשין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ובבקר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שינוי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המנהג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פשוט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המסובין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ישמע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מאחרים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דמחזר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ותשובת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הפלאה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דיקדש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החילוק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אחרים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פוטרת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טעון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המזון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פוטרתו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>')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רעג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ונמלך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טרקלין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ולקדש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כמפנה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המקומות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מאיגרא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לארעא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עיקר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לאלתר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מהר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מולין</w:t>
      </w:r>
      <w:r w:rsidRPr="001D0059">
        <w:rPr>
          <w:sz w:val="24"/>
          <w:szCs w:val="24"/>
          <w:rtl/>
        </w:rPr>
        <w:t xml:space="preserve">) #)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ונמלך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>.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הסימן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דלדידהו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דבברכת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נהנה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בשחרית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רבינו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ירוחם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יודעים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יטעום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לטעום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סעודתו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הגאונים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למוהל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ולסנדק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בשחרית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שותין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כשיעור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לתינוק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ושמע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שכנו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ושלחן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דשפיר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השומע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ומשמיע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מקדשין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תלוי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הזבובים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שהנרות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לעונג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נצטוו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מסתברא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בציעת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בוצע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ככרות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שלימות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שאוחז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ובוצע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התחתונה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בוצעין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העליונה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ומצה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והטעם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הקבלה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# *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לבצוע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פרוסה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שתספיק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המסובים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לטעום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שיטעום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הבוצע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לטעום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שחרית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ערה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לבער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מהבגדים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תרגום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בערתי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פליתי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ליגע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חכמים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ומטעם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בעששית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קבועה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*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שעוה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קוראי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להטות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להטות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לפתילה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יזכירנו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ישגיח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עניינים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ולכן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פיוטים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בלילי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הכנסת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נהגו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דעתך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לאשתו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להטות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גוונא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במדורה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ויושבים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רחוקים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שזנבות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ולחתות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תינוקת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שאימת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מדליקין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ישכח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כפורים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במחזורים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הכיפורים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ההגדה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שגורה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קצת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מהיכן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יקראו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התינוקות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ולסדר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הפרשיות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וקורא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הפרשה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וראשי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פרשיות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שיודע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הפרשה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היכרא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להטויי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הדומים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להבחין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לבגדי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לבדוק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וקערות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מכירן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רע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בשמש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קבוע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הפוסקים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יסתפק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לכסות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הקטנים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ערומים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ביזוי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הרוקח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] #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הודלק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חילוק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שעשאו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בקבלנות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בשכירות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ענין</w:t>
      </w:r>
      <w:r w:rsidRPr="001D0059">
        <w:rPr>
          <w:sz w:val="24"/>
          <w:szCs w:val="24"/>
          <w:rtl/>
        </w:rPr>
        <w:t>. [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הדליקו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סכנה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דשבת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(#)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לצרכו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*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במדורה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דגזרינן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בשבילו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rFonts w:hint="cs"/>
          <w:sz w:val="24"/>
          <w:szCs w:val="24"/>
          <w:rtl/>
        </w:rPr>
        <w:t>מיהו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מדעתו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שנהנה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המדורה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שהסיבו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הוכחה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מדליקה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לסעודת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דסבירא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גמורה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העיטור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שעל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בפרט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בסעודת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חתונה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להחמיר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הפוסקים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סברא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לעבדו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לשפחתו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והדליקו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שעיקר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ההליכה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ליטול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טלטול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בעלמא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רבי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ירוחם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הדולק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שמן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בארצות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הקטנים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הגדולים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להתחמם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הגדולים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הקור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שנוהגים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ההוא</w:t>
      </w:r>
      <w:r w:rsidRPr="001D0059">
        <w:rPr>
          <w:sz w:val="24"/>
          <w:szCs w:val="24"/>
          <w:rtl/>
        </w:rPr>
        <w:t xml:space="preserve">: @44(#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רעז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לגרום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אחורי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כדרכו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רמב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יכבנו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לנעול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השלחן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וטור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באחורי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ולנעלו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נוקשת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ותכבנו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שפתיחתו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ונעילתו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מקרב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מרחיקו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לפותחו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ולנעלו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ובנר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שעוה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ולנעול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בדלת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המדורה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הדלת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לסגרו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מכבה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נופל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לכבותו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יקרבנו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מבעיר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לנערה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הנושא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תרגום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בסיסיה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ליגע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הדין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ליגע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במנורה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הכנסת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דולקות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ינענע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וידליק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דליכא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למיחש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דלכשיכבה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לשקליה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מיניה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במחובר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מניחין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אילן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דשקיל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באילן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קערה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יאחוז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בקורה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רעח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בשביל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סכנה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טלטול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שהדליקו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שהדליקו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#)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להסתפק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שאמרנו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# *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איסטניס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לדידיה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כגרף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והמחמיר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הפסיד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ביצה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שנותנין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שיטלטלנו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משיכבה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שכבה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תנאי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במדינות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התנאי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תרל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ונוהגין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והמנהג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שהדליקו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וילדה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ונתרפא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כבה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בשוגג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הדליקו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דמאיס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דמסריח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דמוקצה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מיאוס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מטלטלין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דחיישינן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ותתפרק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ויחזירנה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ונמצא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חריצים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סביב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לטלטלה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תשמיש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תשמיש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מתענוגי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* </w:t>
      </w:r>
      <w:r w:rsidRPr="001D0059">
        <w:rPr>
          <w:rFonts w:hint="cs"/>
          <w:sz w:val="24"/>
          <w:szCs w:val="24"/>
          <w:rtl/>
        </w:rPr>
        <w:t>לפיכך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תלמידי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חכמים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הבריאים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לבעול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רפא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יכרע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אנחנו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אנחנו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חכמים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ונוהגים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מאחרין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לבהכ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דבתמיד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בבוקר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@44(# </w:t>
      </w:r>
      <w:r w:rsidRPr="001D0059">
        <w:rPr>
          <w:rFonts w:hint="cs"/>
          <w:sz w:val="24"/>
          <w:szCs w:val="24"/>
          <w:rtl/>
        </w:rPr>
        <w:t>וביום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דמשמע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איחור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ונוהגין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להרבות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בזמירות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מחזירין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מחזירין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*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להאריך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ולהנעים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בזמירות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במאריך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שהמוחה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תורה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זרוע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שיאכלו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רפב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קריאת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והמפטיר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מוציאין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מוסיף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הקרואים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רמב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תפלה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ותשובת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להוסיף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הקורא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במדינות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בשמחת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שמוסיפין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המפטירין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הקרואים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כדלקמן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וחוזר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ומברך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כלום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אוסרים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מגילה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במדינות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מבשמחת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להרבות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בקרואים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ונוהגים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כסברא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ראשונה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למנין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שיודע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חכמים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תקרא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בציבור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הציבור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מצטרפים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הקרואים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קטנים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וריב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כנעני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לעלות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תפלה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נכבד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ועשיר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שמתכבדת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באנשים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גדולים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וממזר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מהר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קל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הקרואים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הפרשה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וחוזר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וקורא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המפטיר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השביעי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מפטיר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הקרואים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הקרואים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השלישי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מפטיר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שמוציאין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ספרים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המפטיר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באחרונה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בפרשת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המוספין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פרשיות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שמוסיפין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דמגילה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המפטיר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חילוק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הוסיפו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הקרואים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מוציאין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>'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ישעיה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ירוחם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שיודע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להפטיר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קריאת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הפרשה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להפטיר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קריאתו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וסוף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יפטיר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לשביעי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יודע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שיודעים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להפטיר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יפטיר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עססי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הפרשה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המפטיר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דקי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מפטיר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שבעה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הפרשה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בתפלת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שחרית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ודילג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פסוק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וקורא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הפטיר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מוסף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וקורא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רפג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מוציאין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ספרי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מוציאין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פרשת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המוספין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פסוקים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רפד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הפטורה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וברכותיה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מפטירין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בנביא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מעניינה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פוחתין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פסוקים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עניניה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בבציר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עולותיכם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זבחיכם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פסוקים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פסוקים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הקרואים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סגי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פסוקים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מהר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פאדואה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ההפטורה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שקראו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בתורה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תשובת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הרמב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קצ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*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שלפניה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ולאחריה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המפטיר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בחתימה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מזכירין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והמנהג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כסברא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ראשונה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לברכות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הקוראים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ולברכות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המפטיר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ויענה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ויעלו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שחיסר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מניינם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להפטיר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למפטיר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יודע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ההפטרה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לאומרה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נשתתק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המפטיר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באמצע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ההפטרה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לסיימה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יתחיל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שפסק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ולהתחיל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שהתחיל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rFonts w:hint="cs"/>
          <w:sz w:val="24"/>
          <w:szCs w:val="24"/>
          <w:rtl/>
        </w:rPr>
        <w:t>ושנים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ההפטרה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בפעם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דתרי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משתמעי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ריב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ומגילה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המפטיר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מפטיר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שיגמור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הגולל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לגלול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תורה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שהפרשיות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מחוברות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מפטירין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בהפטרת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שניה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להזכיר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קריאת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העוסקים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בצרכי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צבור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מנהגו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שבולי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הלקט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דשבת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ונוהגים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פורקן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הרחמים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#) (#)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צדקתך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חתונה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כשמברכין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החדש</w:t>
      </w:r>
      <w:r w:rsidRPr="001D0059">
        <w:rPr>
          <w:sz w:val="24"/>
          <w:szCs w:val="24"/>
          <w:rtl/>
        </w:rPr>
        <w:t xml:space="preserve"> @44#) </w:t>
      </w:r>
      <w:r w:rsidRPr="001D0059">
        <w:rPr>
          <w:rFonts w:hint="cs"/>
          <w:sz w:val="24"/>
          <w:szCs w:val="24"/>
          <w:rtl/>
        </w:rPr>
        <w:t>מלבד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בימי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הספירה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והולכין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המנהג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הפרשה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תרגום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שומע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בצבור</w:t>
      </w:r>
      <w:r w:rsidRPr="001D0059">
        <w:rPr>
          <w:sz w:val="24"/>
          <w:szCs w:val="24"/>
          <w:rtl/>
        </w:rPr>
        <w:t xml:space="preserve"> *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פרשת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תרגום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עטרות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ודיבון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הפרשה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בפירוש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תרגום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תרגום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פרש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הצבור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המובחר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אכילה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אכילה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שמיני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עצרת</w:t>
      </w:r>
      <w:r w:rsidRPr="001D0059">
        <w:rPr>
          <w:sz w:val="24"/>
          <w:szCs w:val="24"/>
          <w:rtl/>
        </w:rPr>
        <w:t xml:space="preserve"> @44#)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בשמחת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משלימים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הצבור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הפרשה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תרגום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קריאת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התורה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מלמדי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תינוקות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הפרשה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פרשת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ההפטרות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ומכל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ההפטרה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חתונה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ההפטר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אשיש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פסקי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מוסף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מוסף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פושע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חובתו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שזמנה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תשלומין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נשיאת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(#)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שחרית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אהל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הרשב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תפלת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השחר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המוספין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השליח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התפלה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תפלות</w:t>
      </w:r>
      <w:r w:rsidRPr="001D0059">
        <w:rPr>
          <w:sz w:val="24"/>
          <w:szCs w:val="24"/>
          <w:rtl/>
        </w:rPr>
        <w:t>]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לקט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לטעום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המוספין</w:t>
      </w:r>
      <w:r w:rsidRPr="001D0059">
        <w:rPr>
          <w:sz w:val="24"/>
          <w:szCs w:val="24"/>
          <w:rtl/>
        </w:rPr>
        <w:t xml:space="preserve"> *)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אכילת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טעימה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הלב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מוספים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מלהתפלל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מוסף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ומחצה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מוסף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מוסף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הרשב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מוסף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תחלה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ירוש</w:t>
      </w:r>
      <w:r w:rsidRPr="001D0059">
        <w:rPr>
          <w:sz w:val="24"/>
          <w:szCs w:val="24"/>
          <w:rtl/>
        </w:rPr>
        <w:t>')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לתפלת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מוסף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יטעו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קל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רפז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וביקור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לנחם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מלזעוק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ורפואה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ורחמיו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ושבתו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בשלום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ורחמיו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נהגו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רמב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תענית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תענית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להתענות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שעות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>] [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דשבת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שמזיק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האכילה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עונג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יאכל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עונג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הצער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אגור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הלקט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המתענה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ואכילה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שינוי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קבוע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חסידים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ואנשי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שהתענו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החסיד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להתענות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תענית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שיקרע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דינו</w:t>
      </w:r>
      <w:r w:rsidRPr="001D0059">
        <w:rPr>
          <w:sz w:val="24"/>
          <w:szCs w:val="24"/>
          <w:rtl/>
        </w:rPr>
        <w:t xml:space="preserve"> *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להתענות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שיתכפר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עונג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להתענות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רצופים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יתענה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ויתענה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חנוכה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גליות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להתענות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צהרים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יתענה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מחצי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חצי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יתענה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התענה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מצאתי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כתוב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להתענות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תענית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שראהו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זימני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להתענות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תענית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בקיאין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בפתרון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לידע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והעולם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בספרים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קדמונים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מתענים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ספר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שנשרף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הכפורים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קורות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שנפלו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שנושא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ודרואה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שנפלו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היועצים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שהחלומות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רעים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המתענה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עננו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תפלתו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חתימה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וכוללו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באלהי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נצור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rFonts w:hint="cs"/>
          <w:sz w:val="24"/>
          <w:szCs w:val="24"/>
          <w:rtl/>
        </w:rPr>
        <w:t>ויאמר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תפלתו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העולמים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גלוי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תענית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 @11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הקדימה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עונג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שנתעכלה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האיחור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עונג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נתעכלה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יאחר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גמרא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וטור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מהצרות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צועקים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מתריעין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המזונות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שצועקים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בשופר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שהקיפוה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המטורפת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הנרדף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לסטים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זועקין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ומתחננין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בתפילות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תוקעין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תוקעין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לקבץ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ולהצילם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תקע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נרדף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זועקים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ומתחננין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מצלאים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המסוכנים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המסוכן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>. (</w:t>
      </w:r>
      <w:r w:rsidRPr="001D0059">
        <w:rPr>
          <w:rFonts w:hint="cs"/>
          <w:sz w:val="24"/>
          <w:szCs w:val="24"/>
          <w:rtl/>
        </w:rPr>
        <w:t>ליקוטי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דתענית</w:t>
      </w:r>
      <w:r w:rsidRPr="001D0059">
        <w:rPr>
          <w:sz w:val="24"/>
          <w:szCs w:val="24"/>
          <w:rtl/>
        </w:rPr>
        <w:t xml:space="preserve">):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רפט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שחרית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שלחנו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מוצעת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פרוסה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בסעודת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הגפן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(#) </w:t>
      </w:r>
      <w:r w:rsidRPr="001D0059">
        <w:rPr>
          <w:rFonts w:hint="cs"/>
          <w:sz w:val="24"/>
          <w:szCs w:val="24"/>
          <w:rtl/>
        </w:rPr>
        <w:t>קידושא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בהג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ויבצע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ויסעוד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וגם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יטעום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קידוש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ומקדשין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קידוש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בפירות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 xml:space="preserve">(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ומגדים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מאה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בשינת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צהרים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יבטלנו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עונג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שחרית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קובעים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בנביאים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ולדרוש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אגדה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ופועלים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ובעלי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עוסקים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יעסקו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מתלמידי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חכמים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העוסקים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ותלמידי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חכמים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ימשיכו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בעונג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אכילה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ושתיה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מתענגים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בלמודם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השבוע</w:t>
      </w:r>
      <w:r w:rsidRPr="001D0059">
        <w:rPr>
          <w:sz w:val="24"/>
          <w:szCs w:val="24"/>
          <w:rtl/>
        </w:rPr>
        <w:t>: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ירושלמי</w:t>
      </w:r>
      <w:r w:rsidRPr="001D0059">
        <w:rPr>
          <w:sz w:val="24"/>
          <w:szCs w:val="24"/>
          <w:rtl/>
        </w:rPr>
        <w:t xml:space="preserve">]: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שלישית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בכביצה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והחכם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בסעודת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הבוקר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שלישית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בליל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משיגיע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ומחצה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שלישית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למעריב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חוזרים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הנשמות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לגיהנם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שלישית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למעריב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מנחה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תוס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תחלה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רמב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ואגור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מדינות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לשתות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הנהרות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דשרי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ואמו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אגודה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תוס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</w:t>
      </w:r>
      <w:r w:rsidRPr="001D0059">
        <w:rPr>
          <w:sz w:val="24"/>
          <w:szCs w:val="24"/>
          <w:rtl/>
        </w:rPr>
        <w:t xml:space="preserve">'):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נמשכה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הבוקר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יפסיק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ברכת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המזון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ויסעוד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ונכון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שנמשכה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הבוקר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אכילה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גסה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שיודע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שלישית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שלישית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לבצוע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ככרות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פעמים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ככרות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אבודרהם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ומיי</w:t>
      </w:r>
      <w:r w:rsidRPr="001D0059">
        <w:rPr>
          <w:sz w:val="24"/>
          <w:szCs w:val="24"/>
          <w:rtl/>
        </w:rPr>
        <w:t xml:space="preserve">') </w:t>
      </w:r>
      <w:r w:rsidRPr="001D0059">
        <w:rPr>
          <w:rFonts w:hint="cs"/>
          <w:sz w:val="24"/>
          <w:szCs w:val="24"/>
          <w:rtl/>
        </w:rPr>
        <w:t>ולפחות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שלישית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שלם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ומזה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פשט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המנהג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לבצוע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שלישית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להחמיר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מחמשת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דגן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שמלפתים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בפירות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וסברא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ביותר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בהלכות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פסח</w:t>
      </w:r>
      <w:r w:rsidRPr="001D0059">
        <w:rPr>
          <w:sz w:val="24"/>
          <w:szCs w:val="24"/>
          <w:rtl/>
        </w:rPr>
        <w:t>: [</w:t>
      </w:r>
      <w:r w:rsidRPr="001D0059">
        <w:rPr>
          <w:rFonts w:hint="cs"/>
          <w:sz w:val="24"/>
          <w:szCs w:val="24"/>
          <w:rtl/>
        </w:rPr>
        <w:t>מהרי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פסח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חייבות</w:t>
      </w:r>
      <w:r w:rsidRPr="001D0059">
        <w:rPr>
          <w:sz w:val="24"/>
          <w:szCs w:val="24"/>
          <w:rtl/>
        </w:rPr>
        <w:t xml:space="preserve"> % </w:t>
      </w:r>
      <w:r w:rsidRPr="001D0059">
        <w:rPr>
          <w:rFonts w:hint="cs"/>
          <w:sz w:val="24"/>
          <w:szCs w:val="24"/>
          <w:rtl/>
        </w:rPr>
        <w:t>בסעודה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שלישית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רצב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תפלתי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וגו</w:t>
      </w:r>
      <w:r w:rsidRPr="001D0059">
        <w:rPr>
          <w:sz w:val="24"/>
          <w:szCs w:val="24"/>
          <w:rtl/>
        </w:rPr>
        <w:t>']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מוציאין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וקורין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אנשים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פסוקים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מפרשה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חל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בפרשה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%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צדקתך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נפילת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צדקתך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מדרש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למעריב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תרומה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בקיץ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המעלות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בחורף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מנהגו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רצג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במוצאי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מאחרין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ערבית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הקודש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כוכבים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קטנים</w:t>
      </w:r>
      <w:r w:rsidRPr="001D0059">
        <w:rPr>
          <w:sz w:val="24"/>
          <w:szCs w:val="24"/>
          <w:rtl/>
        </w:rPr>
        <w:t xml:space="preserve"> *)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מפוזרים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רצופים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המעונן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ימתין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מלבו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אנוס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שצריך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להחשיך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מוצאי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מפלג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ולהבדיל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בעשיית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הכוכבים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ונוהגים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באריכות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הקודש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הבדלה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בתפלה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*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הבדלה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תפלתו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בתפלה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בתפלה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ולהתפלל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בתפלה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במוצאי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באב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כשסיי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הברכ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שלאחריה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להחמיר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תפלתו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רשאי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תפלתו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הבדלה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* </w:t>
      </w:r>
      <w:r w:rsidRPr="001D0059">
        <w:rPr>
          <w:rFonts w:hint="cs"/>
          <w:sz w:val="24"/>
          <w:szCs w:val="24"/>
          <w:rtl/>
        </w:rPr>
        <w:t>ואומרים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ויהי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באריכות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חוזרים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לגיהנם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ובזמן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ויהי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בשבוע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קדושה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לך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ולהזכיר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אליהו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ויבשרנו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הגאולה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):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רצו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הבדלה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הבדלה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הבדלה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וסימנך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פגום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הבדלה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ישועתי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ישועות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ליהודים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ובשעת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הבדלה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ונוהגין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לשפוך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שיסיים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הגפן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פגום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השפיכה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דאמרי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נשפך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בתחלת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שופכים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הבדלה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ומכבין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ורוחצים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מבדילין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מבדילין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פגום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אבודרהם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במוצאי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דחביב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במוצאי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שאגב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מבדילין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והבדלה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והסברא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עיקר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מוטב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המזון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המזון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דבהמ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טעונה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ולדברי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טעונה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רביעית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בצמצום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וכבר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לשתייה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שאל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להשלימו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לרביעית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המזון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משגת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ולהבדלה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להבדלה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משגת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חנוכה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חנוכה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הבדלה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מיושב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מעומד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אגודה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ואגור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במדינות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>.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ואוחז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בימין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וההדס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בשמאל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ושוב</w:t>
      </w:r>
      <w:r w:rsidRPr="001D0059">
        <w:rPr>
          <w:sz w:val="24"/>
          <w:szCs w:val="24"/>
          <w:rtl/>
        </w:rPr>
        <w:t xml:space="preserve"> *</w:t>
      </w:r>
      <w:r w:rsidRPr="001D0059">
        <w:rPr>
          <w:rFonts w:hint="cs"/>
          <w:sz w:val="24"/>
          <w:szCs w:val="24"/>
          <w:rtl/>
        </w:rPr>
        <w:t>נוטל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ההדס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בשמאל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ההדס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ומחזיר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לימינו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הבדלה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הכנסת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נתכוונו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מבדילין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בהבדלה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שחייבות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שחולק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יבדילו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ישמעו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הבדלה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האנשים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רצז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להבדלה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הבשמים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אחריהם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הכסא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הנתונים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ממטתו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שבמסיבת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דסתם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מסיבתן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אחרים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שמשימים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קנקני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להריח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מבדילין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ההדס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דאפשר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היבש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בשמים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מפראג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במדינות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הבשמים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ככולי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עלמא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הבשמים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הקטנים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שהגיעו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לחינוך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יודע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רצח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הבדלה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מאורי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במוצאי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במוצאי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שמחזר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אחריו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כשרואה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הבשמים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*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המובחר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אבוקה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אבוקה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הבדלה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המיוחר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להאיר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פתילות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אבוקה</w:t>
      </w:r>
      <w:r w:rsidRPr="001D0059">
        <w:rPr>
          <w:sz w:val="24"/>
          <w:szCs w:val="24"/>
          <w:rtl/>
        </w:rPr>
        <w:t>. (</w:t>
      </w:r>
      <w:r w:rsidRPr="001D0059">
        <w:rPr>
          <w:rFonts w:hint="cs"/>
          <w:sz w:val="24"/>
          <w:szCs w:val="24"/>
          <w:rtl/>
        </w:rPr>
        <w:t>אגודה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להסתכל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בכפות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ובצפרנים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בצפרני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ולאחוז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לכפוף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האצבעות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הצפרנים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האצבעות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שבפנים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זוהר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בראשית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ויקהל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ממלאכת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לאפוקי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שהודלק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לחיה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הודלק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לעבירה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הדליקו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מדליקו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ממלאכת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מיקרי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במוצאי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מברכין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ובמוצאי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תרכ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'):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מהעצים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והאבנים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מברכין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במוצאי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גחלים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הבוערות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מכניס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קיסם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נדלק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שעשוים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להאיר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כבשן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בתחילת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הלבנים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להאיר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שנשרפו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להאיר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הכנסת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בהפך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זורחת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להאיר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מוליכין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הוציאוהו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והוציאוהו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*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מברך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יושבים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המדרש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והביאו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לכולם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תכבה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אספקלריא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השלהבת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השלהבת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השלהבת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לאורה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רצט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לשתות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משתחשך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וחשכה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להפסיק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משתייה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וחשכה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להפסיק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בודאי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פורס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סעודתו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והמנהג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פשוט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כסברא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הראשונה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שותים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ולשתות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הבדלה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שחולק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כשמפסיק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הבדלה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שצריך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וחשכה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שאמרנו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להפסיק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במוצאי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ובשמים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במוצאי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דקי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שטעם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מבדיל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והעיקר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כסברא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שמתענה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ימים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לילות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ישמע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הבדלה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ולשתות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ולקבל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התענית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>. [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תקנ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שלחנו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פוטר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המזון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שהבדיל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</w:t>
      </w:r>
      <w:r w:rsidRPr="001D0059">
        <w:rPr>
          <w:sz w:val="24"/>
          <w:szCs w:val="24"/>
          <w:rtl/>
        </w:rPr>
        <w:t>: [</w:t>
      </w:r>
      <w:r w:rsidRPr="001D0059">
        <w:rPr>
          <w:rFonts w:hint="cs"/>
          <w:sz w:val="24"/>
          <w:szCs w:val="24"/>
          <w:rtl/>
        </w:rPr>
        <w:t>תוספות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מברכין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כשפוטר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המזון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הבדלה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שיביאו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הבדלה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תיכף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להבדלה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לשלחן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הבדלה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פורס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ומכסנו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מוקדם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בפסוק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להקדימו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יכסנו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בתפלה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בתפלה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המבדיל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הקודש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החול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מבדילין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בתפלה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ללמדם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שיאמרו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גמורה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#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כותב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ואורג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הדלקת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הוצאה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לזה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ומזה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נתפשט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המנהג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שמדליקים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הקהל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כסברא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מוצאי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סובב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מוצאי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הבארות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שפוגע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יתרפא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תחלואיו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ראיתי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למנהג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שהבדיל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F66E73">
      <w:pPr>
        <w:spacing w:after="0"/>
        <w:jc w:val="both"/>
        <w:rPr>
          <w:sz w:val="24"/>
          <w:szCs w:val="24"/>
          <w:vertAlign w:val="superscript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שיסדר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שלחנו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יסדר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שלחנו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במוצאי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לכזית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F66E7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F66E7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F66E7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אסורים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לפסוע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בפסיעה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בפחות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שהוציאוהו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המתענגים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בקפיצתם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ומרוצתם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שמתענגים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לטייל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>]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לדלג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ולקפוץ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שיעקור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ומוטב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שידלג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שיקיפנה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בהלוך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סחיטה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להקביל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בחכמה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שינוי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שיזכור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סחיטה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בהג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בסנדלו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להדקו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ולקשרו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חיישינן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לאתויי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במנעלו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בחזר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מכשילו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לעתיד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לשמור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פירותיו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בהליכה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בחזרה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תכשיט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מלבוש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והוציאו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שרגילים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תכשיט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רפוי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ליפול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בתכשיטים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לשלפם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להסירם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מעליה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ולהראותם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בסייף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בקשת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בתריס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מגן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@44#) </w:t>
      </w:r>
      <w:r w:rsidRPr="001D0059">
        <w:rPr>
          <w:rFonts w:hint="cs"/>
          <w:sz w:val="24"/>
          <w:szCs w:val="24"/>
          <w:rtl/>
        </w:rPr>
        <w:t>באלה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ברומח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תכשיט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חטאת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בשריון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בקסדא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במגפיים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מלבוש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בתפילין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להסירם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כשיכנס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הכסא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במנעל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דילמא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לאתויי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בחלוק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במנעל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ברגלו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דילמא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מחייכי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לאתויי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ברגלו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במחט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בבגדו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נקובה</w:t>
      </w:r>
      <w:r w:rsidRPr="001D0059">
        <w:rPr>
          <w:sz w:val="24"/>
          <w:szCs w:val="24"/>
          <w:rtl/>
        </w:rPr>
        <w:t xml:space="preserve"> #)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בנקובה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בהיפך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בטבעת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והרמב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דאינו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תכשיט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תכשיט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טבעת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חקוקין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צורות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לתכשיט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מפתחות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כסף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תכשיט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תשמיש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כסף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ברילי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שהתיק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כסף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דהבתי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בעצמם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משוי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נחושת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ובריל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מחובר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בחגורה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תשובת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הרשב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שכתבו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שנוהגין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להתיר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תשובת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אשכנזית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והאגודה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משמע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החייט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במחט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בבגדו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נגר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בקיסם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שבאזנו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במשיחה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שבצוארו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בכיס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להצילו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מזיבתו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יטנף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שקושרת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תתלכלך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נדותה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כסינר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מלבוש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קושרתו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יכאב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הדם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תצטער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מלבוש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לובשו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טינוף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ללבוש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הגשמים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צעיפה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הגשמים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מלבוש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</w:t>
      </w:r>
      <w:r w:rsidRPr="001D0059">
        <w:rPr>
          <w:sz w:val="24"/>
          <w:szCs w:val="24"/>
          <w:rtl/>
        </w:rPr>
        <w:t xml:space="preserve">']: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הקטע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דפוס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וחוקק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כוונתו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קטע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שוקיו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כסא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ומשנעקר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נסמך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שוקיו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ונדחף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סמיכות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לראשי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שוקיו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התלוים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נשען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נשען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דתלו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אארעא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דמשתלפי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בכסא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וספסלים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הקטנים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קטע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שוקיו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ארכבותיו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סמיכות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לשוקיו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במנעל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למיחש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שיפול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ירוחם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] (#)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בפנטני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דמשתלפי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וממילא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רשב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מחמירים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ואוסרים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אגור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שיזכור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לחללו</w:t>
      </w:r>
      <w:r w:rsidRPr="001D0059">
        <w:rPr>
          <w:sz w:val="24"/>
          <w:szCs w:val="24"/>
          <w:rtl/>
        </w:rPr>
        <w:t>: [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חיגר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(#)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זולתו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להחזיק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כחיגר</w:t>
      </w:r>
      <w:r w:rsidRPr="001D0059">
        <w:rPr>
          <w:sz w:val="24"/>
          <w:szCs w:val="24"/>
          <w:rtl/>
        </w:rPr>
        <w:t>] [</w:t>
      </w:r>
      <w:r w:rsidRPr="001D0059">
        <w:rPr>
          <w:rFonts w:hint="cs"/>
          <w:sz w:val="24"/>
          <w:szCs w:val="24"/>
          <w:rtl/>
        </w:rPr>
        <w:t>רוקח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במקל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וכבלים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טבעות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שסוגרין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הרגלים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ברגליו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באנקטמין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הליצנים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כרוכב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נושאו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ברגליו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בקשרים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והולכים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בפרמי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פרצוף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שנותנין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להפחיד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התינוקות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יוצאים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בתיבה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ומחצלת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בשק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ויריעה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וחמילה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בגדים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גסים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וספוג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מרפאים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תכשיט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בקליפת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באספלנית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ומלוגמא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ורטייה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יחזירנה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לכרוך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משיחה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מרפאים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באגוד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הרטייה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וקושרו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ומתירו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פעמונים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קטנים</w:t>
      </w:r>
      <w:r w:rsidRPr="001D0059">
        <w:rPr>
          <w:sz w:val="24"/>
          <w:szCs w:val="24"/>
          <w:rtl/>
        </w:rPr>
        <w:t xml:space="preserve">) @44(#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הארוגים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בכסותם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ארוגים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דמחובר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לכסות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שדרכו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רשב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עגולים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ירוקים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שגזרה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יהודי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בכסותו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בכסותו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במטפחת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שמקנחין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פצולי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לכסותו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הארוגין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ענבל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משמיעין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קול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אלפסי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אשה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יוצאים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שקושרין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בקשרים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ותולין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לרפואה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בקמיע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מומחה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מומחה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אתמחי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קמיע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שכתב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אגרות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ורפאו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שאיתמחי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שיכתבנו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הקמיע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מומחה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יכתבנו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איתמחי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קמיע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שכתב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באגרת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וריפא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פעמים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אגרת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מומחה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איתמחי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וקמיע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שכתב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אגרות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הועילה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אנשים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פעמים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איתמחי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ללחש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אגרת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שיכתבנו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ואתמחו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אגרות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המחאות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איתמחי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תחיל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קמיע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ורפא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פעמים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תלינן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בהמחאת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הקמיע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בהמחאת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הגברא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איתחזק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משמע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מהביאור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]: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קמעים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ורפאו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פעמים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איתמחי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קמיע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בקמיע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מומחה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עיקרים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שנכפה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ותולהו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לרפואה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ממשפחת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נכפין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ותולהו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יאחזנו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וקושרו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ומתירו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יקשרנו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בטבעת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תכשיט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תכשיט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נאמן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הרופא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מומחה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החרגול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ובשן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ובמסמר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הצלוב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האמורי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רפואה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מעשה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רפואה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האמורי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שבדקו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מועלים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שחושש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קמיע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מומחה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האמורי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כח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בפיסת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וקושר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ינגף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ברגליו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מרפא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בטלית</w:t>
      </w:r>
      <w:r w:rsidRPr="001D0059">
        <w:rPr>
          <w:sz w:val="24"/>
          <w:szCs w:val="24"/>
          <w:rtl/>
        </w:rPr>
        <w:t xml:space="preserve"> (#)</w:t>
      </w:r>
      <w:r w:rsidRPr="001D0059">
        <w:rPr>
          <w:rFonts w:hint="cs"/>
          <w:sz w:val="24"/>
          <w:szCs w:val="24"/>
          <w:rtl/>
        </w:rPr>
        <w:t>מקופלת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כתפיו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מגביה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כתפיו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חטאת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מקופלת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כתפיו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משולשת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ברחבה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מכתפיו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מתעטף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בטליתו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ומתכסה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כתיפו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וגופו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שמתקצר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להתעטף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בטליתו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הגלימא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ולהביאו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@44(#: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סביב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הצואר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כתיפו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ללבשו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להתנאות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ושרי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מעוטף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בטליתו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וקופלה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נתכוון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לקבץ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כנפיו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יקרעו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יתלכלכו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קבצם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להתנאות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כמנהג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אנשי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במלבושן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בטליתות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יריעה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מרובעת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מלבושים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דידן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לתפוס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להגביהם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יתלכלכו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יעכבוהו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ללכת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לב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הצרורים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בסדינו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מנוקבים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בכסף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וזהב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התפורים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בבגדו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פסידא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שיגזלנו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יניחם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אגור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הארוך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להחמיר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בסודר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המקופל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כתיפו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אצבעו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הסודר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מכתפיו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להביאם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מעוטף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מלבושים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סרבלים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סרבל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כסות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העליון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חגורות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מלבוש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מפסיק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חגורות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מלבוש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מפסיק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זרוע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ותוס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אשה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לנהוג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ללבוש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כובעים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אנפלאות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אגור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הנקראים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גואנטי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שמחמיר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שיתפרם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מלבושיו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שיקשרם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קיימא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לדבריו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מצוייצת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כהלכתה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החוטים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ויעשהו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ציצית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מצוייצת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כהלכתה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תכלת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לט</w:t>
      </w:r>
      <w:r w:rsidRPr="001D0059">
        <w:rPr>
          <w:sz w:val="24"/>
          <w:szCs w:val="24"/>
          <w:rtl/>
        </w:rPr>
        <w:t xml:space="preserve"> (#)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יריעה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אוהל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רצועות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שמותחין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להתעטף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הרצועות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כמשאוי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שמבוטלות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אגבה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ברצועות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התלויות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באבנט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המנעלים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חשיבי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אגב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האבנט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חשיבי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המנעלים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קשורי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שנפסק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לולאות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@44(#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מתפשט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אהל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נב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בכובע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דחיישינן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שיגביהנו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לאתויי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מהודק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להפרידו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ברצועה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גרונו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דבהכי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למיחש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למידי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מב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בבזיון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משתמרין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שגזרו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מכסן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רצועות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נג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קמיעים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קשורות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ללבשן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מכניסן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שיכניסן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יספיק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ללבשן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ולהכניסן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נד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יחשיך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ויביאם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להחשיך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לסטים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מוליכם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החיצונה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מג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המוצא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ומשמרו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ומחשיך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הרמב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ובסכנה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גשמים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יורדים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מתעטף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וחוזר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ומכסה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הבא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להציל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לובש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ללבוש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ועוטף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לעטוף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ופושט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וחוזר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ולובש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ומוציא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חושש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סחיטה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ישטחם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לנגבם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מראית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יחשדוהו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שכבסן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בחדרי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חדרים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לשוטחן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שטח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המכובסים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לסלקן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השרוים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לנגבם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נז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לאש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סחיטה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שמקפיד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מימיו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חבית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וליפול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סחיטה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מז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ישטח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הזיעה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מח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מסתפג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באלונטית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שמסתפגין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שרוחצין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ומסיר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חיישינן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לסחוט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לבלנים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הסחיטה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מט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נט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יוציאם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בפשתן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סרוק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מנופץ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שבראשי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חטטין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בעלי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נגעים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אימתי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בזמן</w:t>
      </w:r>
      <w:r w:rsidRPr="001D0059">
        <w:rPr>
          <w:sz w:val="24"/>
          <w:szCs w:val="24"/>
          <w:rtl/>
        </w:rPr>
        <w:t xml:space="preserve"> @44(# (#) </w:t>
      </w:r>
      <w:r w:rsidRPr="001D0059">
        <w:rPr>
          <w:rFonts w:hint="cs"/>
          <w:sz w:val="24"/>
          <w:szCs w:val="24"/>
          <w:rtl/>
        </w:rPr>
        <w:t>שצבען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וכרכן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סא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במצנפת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שתולין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בצואר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בזרועו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בסרמטוטין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חתיכות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בלוי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סב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הכרוכים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האצבע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מכה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וקפול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הבגדים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חחדשה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שהניעור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כיבוס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שמקפיד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ללבשו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ניעור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גשמים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שמקפיד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האבק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מקפיד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לדבריו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רש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הנוצות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הלוקט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יבולות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היבולות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הנשארים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האריגה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בפטיש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שיקפיד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הסירם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עסק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מקפלים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ללבשם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באדם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ובחדשים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שעדיין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נתכבסו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ולבנים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להחליף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התנאים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דלקפלו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כסדר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קיפולו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ונראין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מכבש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שכובשין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הכביסה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והבגדים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בחזקה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והתרתו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לסתירה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כביסה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מתקשה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ומשפשפים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לרככו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לרככו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שמתכוין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לצחצחו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כמלבן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וכובעים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פשתן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כסודר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לקט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מנעליו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יוסף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ירוחם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מקנחו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לאשויי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בכותל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בשניהם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חרס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ירוחם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משפשפו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מבפנים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מוכחא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לאתחזויי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כמלבן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דדמי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למלבן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ומגררו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בצפורן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טוחן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מגרדין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בסכין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בצפורן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שקולף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ממחק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מנעל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לשכשכו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לכבסו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שמשפשף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לשכשכו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דזהו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כיבוסו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מקנחו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בסמרטוט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בדוחק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יסחוט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לתת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מעוטים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יסחוט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דיומא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ענין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ותוס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הרוחץ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לנגבם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ולהסיר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יכלתו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שיקנחם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שכתבו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כבוסו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לכלוך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נוהגין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ואגור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לנגב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שהטיל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תינוק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לבטלם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ליכלוך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בעלמא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לבטלם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ותוס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שרצים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שנתלכלכה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בזנב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ובזנב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ובמפה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לאחוז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שמקנחים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לכבס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המפה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לנגב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סחיטה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מסתכלין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חריפה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כאיזמל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וחריף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דחיישי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המדולדלין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להסתכל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קבוע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תכשיטי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אשה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בחוטי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בחוטי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פשתן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ברצועות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שבראשה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שצריכה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להסירם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טבילה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חיישינן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תוליכם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קלועות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מעשה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אריגה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להסירם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טבילה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מטונפות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מוזהבות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מסירן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יתטנפו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בחוטין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שבצוארה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רפויים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להסירם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טבילה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בקטלה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שבצוארה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שצריכה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טבילה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מהדקת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וחיישי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דלמא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לאתויי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בטוטפת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ציץ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מאזן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לאזן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בשרבוטין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ציץ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שכורכתו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דחיישינן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שלפא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לאחויי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ואתיא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לאתויי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למיחש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דבתולה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חוששת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לגלוי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תפורה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דחיישינן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תסירה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לאתויי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בכיפה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חוטי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דעמרא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דגדידין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ועבידי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הוצא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העשוים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לולבים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הדקלים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באריגה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איצטימא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העשויה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כדאיתא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בגמרא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ורחבים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אצבעות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כשיעור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ציץ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באיצטימא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מטלית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שתולין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חוטין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צבעונים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ותולין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לכלה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להפריח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הזבובים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ופירש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תכשיט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עגול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ומציירין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באמצע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לשון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שמחברים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למלבוש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עטרה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לדאש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תכשיט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שמניחתה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פדחתה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מאוזן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לאוזן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וקושרתו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ברצועות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התלויות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מחתיכות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חרוזות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חתיכות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קבועות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במטלית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רסוקיא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חתיכת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רצועות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תלויות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לקושרם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ולהדקן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סביבותיה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דמהדק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רצועות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תצא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בקטלה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מכנסים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ומכניסים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רצועה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וקושרה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סביב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צוארה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תלוי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ומצוייר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בזהב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בנזמי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יוצאת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בנזמי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האוזן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שאזניהם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מכוסות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שנוהגין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האזנים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בנזמים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שבאוזן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במחט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חייבת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מעמדת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קישוריה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מעמדת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קישוריה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בטבעת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בכולייאר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תכשיט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שקושרת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מפתחי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בכובלת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משיניה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ומשימה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שמשונה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ושקלא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וממטיא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כסף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דאדם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במנעל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הקרוע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דמחכו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ואתיא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לאתויי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במנעל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למדתה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נסתה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מאתמול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למדתה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מקפיר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מלבושים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בחוטי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משערה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ילדה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ילדה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זקנה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לרפואת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קיטוף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ישלוט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ומהודק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באזנה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שבסנדלה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הקשור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בסנדלה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ובסנדל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ומנעל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הסתומים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שהתקינה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לנדתה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ויצערנה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הפוסקים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חיישי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דלמא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ובפלפל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ובגרגיר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תתנם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לכתחילה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תחזיר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ובבתי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שוקיים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שקושרים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במשיחה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סביב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שוקיה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המשיחה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חיישי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ישתלשלו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ויוצאה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באצעדה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שמניחין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בזרוע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דבוקה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תשמט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זרוע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יכולה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חיישינן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בחגורתו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ויוציאנה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חכמים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מעורבת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(#)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מכבול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ופיאה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נכרית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קליעת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שקלעה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להתקשט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המעורבת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מכבול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ופיאה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נכרית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מעורבת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והאידנא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דידן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תכשיטין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דמדינא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ישמעו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מוטב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שוגגות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מזידות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שלמדו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זכו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סבר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אחרונ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שכתבתי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בתכשיטין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מעורבת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והשתא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מעורבת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דעכשיו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שכיחי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תכשיטים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ויוצאים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למיחש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שלפא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ומחוי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בימיהם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שכיחי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תוס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אלפסי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אשה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טבעת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דתנן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חטאת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לדידן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דאתמר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חטאת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האנשים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בטבעת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כתכשיט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דכיון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שנהגו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עכשיו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בטבעת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כתכשיט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להזהיר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תצאנה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במחטים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להעמיד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קישוריהן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תועלת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תשמעו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להזהיר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עוקצה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בצעיפים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ועוקצה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ויחדה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שנוקבים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אזניהם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נזמים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כשיגדלו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יסתמו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הנקבים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קסמים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חוטים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צבועים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צבועים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רעולה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שמעטפת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מהפנים</w:t>
      </w:r>
      <w:r w:rsidRPr="001D0059">
        <w:rPr>
          <w:sz w:val="24"/>
          <w:szCs w:val="24"/>
          <w:rtl/>
        </w:rPr>
        <w:t xml:space="preserve"> @44#):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פורפת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קושרת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האגוז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שיחדתו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המטבע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לפרוף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טלטול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צריכה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אגוז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ופרפה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באבן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תקומה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הערוך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תפיל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ובמשקל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ששקלו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נתעברה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עדיין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שתעביר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סרק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ומטעם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ומטעם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וכשנטלתו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הבשר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לקלוע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קליעתה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לחלוק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שערה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השייטיל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רש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באצבע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כז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לסרוק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במסרק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שעושים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משעיר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חזיר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יעקרו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שערות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ולפספס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שביתתו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שביתת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וקיבל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הנוהגות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דקיי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דקיי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יתעסקו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דמלאכת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הותרה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פיקוח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חולקים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ומתירים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וניכר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להפרישו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מצות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אמירת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גמור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שמצווה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להראות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כשתלוי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בצוארו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בכסותו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מתכת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המגיד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האדון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ויזון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שהתנה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לצרכי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מזונותיו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בצנעה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רואים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שביתתו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122280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שמשתמרת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משתמרת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נטירותא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יתירתא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נאקה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בזממא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דפרזלא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טבעת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ברזל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ונוקב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חוטמו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ומכניסו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וחמרא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בפגא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דפרזלא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בריג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והגמל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באפסר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קבישטרו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ופרד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באפסר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ברסן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פרינ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לכרוך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האפסר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סביב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צוארה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האפסר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וליתנו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ישען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בפרומביא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רסן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ברזל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שעסקיה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ציידים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אצעדה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סביב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צוארן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וטבעת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ומכניסין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רצועה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ומושכין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שיצאו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הכרוך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צוארן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ויכולים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למשכן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שקשורה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זכרותם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הנקבות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והרחלות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שחוזות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שקושרים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הזכרים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ויוצאות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כבונות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שקושרים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סביבן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והעזים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צרורות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שקושרי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ראשי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דדיהן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בשקושרי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שיצטמקו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דדיהן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יחלבו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מהדק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מהדק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וחיישינן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לאתויי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במרדעת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שמניחין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שיתחמם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שתהא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הבהמות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באוכף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יקשרנו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שכשקושר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ליקרב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בבעלי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הסוס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ולהסיר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יסירנה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ואוכף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לסוס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ונתיגע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ולצננו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מתחתיו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ומוליכו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ומביאו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נופל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מאליו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טרסקל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קלופה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ומכוסה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בעור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בצוארו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מאכלו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עגלים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וסייחים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שצוארן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ומצטערים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הסוס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בזנב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שתולין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תשלוט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בזהורית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עזים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שבדדיהם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שקושרים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יסרטו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דדיהם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בקוצים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בחסום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שבפיה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שחוסמים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תרעה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בשדו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בסנדל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שנועלים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ברגליה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תנגף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מכה</w:t>
      </w:r>
      <w:r w:rsidRPr="001D0059">
        <w:rPr>
          <w:sz w:val="24"/>
          <w:szCs w:val="24"/>
          <w:rtl/>
        </w:rPr>
        <w:t xml:space="preserve"> (# </w:t>
      </w:r>
      <w:r w:rsidRPr="001D0059">
        <w:rPr>
          <w:rFonts w:hint="cs"/>
          <w:sz w:val="24"/>
          <w:szCs w:val="24"/>
          <w:rtl/>
        </w:rPr>
        <w:t>ובקשקשים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שקושרים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סביב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העצם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הנשבר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ובשליא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שיצאתה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מקצתה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ותלויה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*)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ופוקק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שבצוארה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ומטייל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פקוק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בצוארה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בכסותה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תצא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בחותם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בצוארה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בכסותה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הגמל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במטולטלת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שנותנים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זנבו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בזנבו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בזגבו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ובהטוטדתו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בשלייתה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עקוד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עקוד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ורגול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מרגליה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גמלים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תופס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באפסר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וכולם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נמשכין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תופס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אפסרי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גמלים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מושכה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בחבל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מושכה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באפסר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דדמי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שנושאה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מתחזיא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מאפסר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יכביד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יכרוך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סביב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צוארה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במרדעת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קשורה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פקוק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שבצוארו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שקושרים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סביב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צוארו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ברצועה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שברגלו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טבעת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וקושרים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ברגלי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שפסיעותיה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התרנגולים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בחוטים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שקושרים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ברגליהם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ברצועה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שקושרים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ברגליהם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ישברו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בעגלה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אליותיהם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נגררת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העזים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שנותנים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בחוטמיהם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שיתעטשו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ויפלו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תולעים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שבראשיהם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שנותנים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צוארו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בזמם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שמניחים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בחוטמו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יינק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שנותנים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דדיה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יינקוה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השרצים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ברצועה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קרניה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לשימור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שבצוארה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עגלים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מורדים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בקמיע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מומחה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מומחה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מומחה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לאדם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ירוחם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ורמב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רוכבין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בצדה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במזיד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ומטעם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פורקין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מכניס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המשאו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ומסלקו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נופל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מאליו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קרון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מנהיגו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זמורה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תוס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שהוציאוהו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שנפלה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לפרנסה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וכסתות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צער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מהיכנו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@44(#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קירוד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דביצה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תקכ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לחלוב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שהחלב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מצערה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והחלב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לקנותו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כחולב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מעצמן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שיעשו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ורוכב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כשמוליכה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להשקותה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למונעו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נושא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למונעו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בגדיו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למכור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לרועה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ממתין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רואהו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sz w:val="24"/>
          <w:szCs w:val="24"/>
          <w:rtl/>
        </w:rPr>
        <w:t>(# 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שהרועה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לתחום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rFonts w:hint="cs"/>
          <w:sz w:val="24"/>
          <w:szCs w:val="24"/>
          <w:rtl/>
        </w:rPr>
        <w:t>דהא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דרבנן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דקדושין</w:t>
      </w:r>
      <w:r w:rsidRPr="001D0059">
        <w:rPr>
          <w:sz w:val="24"/>
          <w:szCs w:val="24"/>
          <w:rtl/>
        </w:rPr>
        <w:t xml:space="preserve">):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חפצים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ממצוא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חפציך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חפציך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שמעיין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נכסיו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המדינה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שימהר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למרחץ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מחשיכים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לשכור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פועלים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מחשיך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ברגלים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להחשיך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מוקצים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לטייל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למצוא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>.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שהחשיך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עומדת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שתבא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מחשיכין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ותכריכים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שיחשיך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פלוני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פלוני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פלוני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יזכיר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סכום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יזכור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עיקר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והמגיד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ופכ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השוכר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הפועלים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זרעים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והתנה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>)(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חזנים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להתפלל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שמתיר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לשנה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חפצי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חשבונות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ולפסוק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צדקה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ולפקח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עסקי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ולשדך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התינוק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ליארוס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וללמדו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לשכרו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ולהזכיר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שנוהגין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לקורא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לצדקה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לפסוק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יתן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והמנהג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לפסוק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צדקה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למדוד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rFonts w:hint="cs"/>
          <w:sz w:val="24"/>
          <w:szCs w:val="24"/>
          <w:rtl/>
        </w:rPr>
        <w:t>מדידה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למדוד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ולמדור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וללחוש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שנוהגות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מדידה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הרהור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בעסקיו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עונג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עשויה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קרובי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שיבואו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להספידו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דתקיף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שישלחו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קרוביו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להחליף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משכון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מלבוש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ויוציאנו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מלבושו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בערכאות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*) </w:t>
      </w:r>
      <w:r w:rsidRPr="001D0059">
        <w:rPr>
          <w:rFonts w:hint="cs"/>
          <w:sz w:val="24"/>
          <w:szCs w:val="24"/>
          <w:rtl/>
        </w:rPr>
        <w:t>שלהם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בכתב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מדרבנן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גזרו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זרוע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להכריז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אבידה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חרמי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כנופיא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כעסקי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אגור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מחרימין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אגודה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להכריז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הנמכר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ויגיד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זכותו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להכריז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*</w:t>
      </w:r>
      <w:r w:rsidRPr="001D0059">
        <w:rPr>
          <w:rFonts w:hint="cs"/>
          <w:sz w:val="24"/>
          <w:szCs w:val="24"/>
          <w:rtl/>
        </w:rPr>
        <w:t>דהוי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וממכר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ששלחו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שהוציאו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פעמיו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להשתדל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בהצלתה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פרסאות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כייפינן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122280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התלויים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בדיבור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כדבורך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פלוני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סחורה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פלונית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בשיחת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להרבות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שסיפור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חדושים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עונג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לספרם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מתענג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לאומרם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שיתענג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לשכור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פועלים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לשכור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פועלים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פלוני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שרצונו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שיעשנו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הבאה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אצטרך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לקנות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*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למכור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למכרן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להוליך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סחורתו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לענוש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העושה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ירוחם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לעשותו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לתקוע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תקיעת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המצטער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אוסרין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תקפ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דאורייתא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חשבונות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הוצאתי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פלוני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הפועלים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פורעם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בעיניך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לעמוד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לשוכרו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נכון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פלוני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למחר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פלוני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בורגנין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שיעשנו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יזכיר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דרבנן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להביאם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שיביאם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להחשיך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שימהר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להביאם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פלוני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למחר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השואל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הסי</w:t>
      </w:r>
      <w:r w:rsidRPr="001D0059">
        <w:rPr>
          <w:sz w:val="24"/>
          <w:szCs w:val="24"/>
          <w:rtl/>
        </w:rPr>
        <w:t>']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להחשיך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לשמרם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לשמרן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להחשיך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לשמרם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להביאם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להחשיך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לתלוש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ועשבים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מגנתו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וחורבתו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להחשיך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דמנכרא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מילתא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שבתחומך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ואני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פירותיך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שבתחומי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השואל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דמשמע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למיחש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יכתוב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השאילני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חילוק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הלויני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להשאילני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וכשלוה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להאמינו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משכון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משכון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כעובדא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דחול</w:t>
      </w:r>
      <w:r w:rsidRPr="001D0059">
        <w:rPr>
          <w:sz w:val="24"/>
          <w:szCs w:val="24"/>
          <w:rtl/>
        </w:rPr>
        <w:t xml:space="preserve"> @44#)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חיים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כשם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פורעין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אשירי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וכתב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בכתב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לקרותו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בשטרי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הדיוטות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שטרי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וחשבונות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קריאה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השואל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וטור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חקק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חקיקה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שוקעת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ופנקס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חקוק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לקרותו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שטרי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הדיוטות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שטרי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וחשבונות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ואגרות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(#) </w:t>
      </w:r>
      <w:r w:rsidRPr="001D0059">
        <w:rPr>
          <w:rFonts w:hint="cs"/>
          <w:sz w:val="24"/>
          <w:szCs w:val="24"/>
          <w:rtl/>
        </w:rPr>
        <w:t>לעיין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קריאה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באיגרת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השלוח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*)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יודע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הובאה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יגע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דיוקנאות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מלחמות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וכותבים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פלוני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דיוקן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פלוני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ומשלים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חולין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עמנואל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מלחמות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האלילים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מדעתכם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ובדברי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שחיברן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שהעתיקן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המדפיסן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מחטיאים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לדקדק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בשיחות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וספורי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מלחמות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הקודש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שכתבו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התוס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ללמוד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בספרי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חכמות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שמתיר</w:t>
      </w:r>
      <w:r w:rsidRPr="001D0059">
        <w:rPr>
          <w:sz w:val="24"/>
          <w:szCs w:val="24"/>
          <w:rtl/>
        </w:rPr>
        <w:t xml:space="preserve"> *</w:t>
      </w:r>
      <w:r w:rsidRPr="001D0059">
        <w:rPr>
          <w:rFonts w:hint="cs"/>
          <w:sz w:val="24"/>
          <w:szCs w:val="24"/>
          <w:rtl/>
        </w:rPr>
        <w:t>ועל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סברתו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באסטרול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ולהפכה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ולטלטלה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לשאול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סחורה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הנפסדת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גשמים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נחל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ומפסיד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ממונו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שנתרועעה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rFonts w:hint="cs"/>
          <w:sz w:val="24"/>
          <w:szCs w:val="24"/>
          <w:rtl/>
        </w:rPr>
        <w:t>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לאיבוד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שודאי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יודע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הממון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ולכסות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סחורה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הגשמים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>']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המציל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מפסיד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בדליקה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שהתירו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המכבה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מפסיד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בדליקה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ושל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ליהנות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שיעשו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לצרכך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מזונותיו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לעצמו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ורמב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פרשת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פרעה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דרבנן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טרוד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והוצרך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לעשר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@44(#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לרמוז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לרמוז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המביאים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תבואה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שחייבים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מפתחו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לאוצרו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ומודדים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במלאכת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עוסק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המדידה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אדעתיה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דנפשיה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קעביד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בעדר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חדשים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ואדעתא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למכרם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יוסף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אגודה</w:t>
      </w:r>
      <w:r w:rsidRPr="001D0059">
        <w:rPr>
          <w:sz w:val="24"/>
          <w:szCs w:val="24"/>
          <w:rtl/>
        </w:rPr>
        <w:t xml:space="preserve">):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הכלים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נטלים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ממוקצה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חסרון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שחיטה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ואזמל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סופרים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שמתקנים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הקולמסים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שמקפידים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תשמיש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גופו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בנדן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סכינים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לקורנס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שמקפידים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ילכלך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המיוחדים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לסחורה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ומקפיד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>.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והמגיד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כבדו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שמלאכתו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שהודלק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לפצוע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אגוזים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קורדום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שירצה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יגנב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בטלטולו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בנגיעה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מנדנדו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ליגע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במנורה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הכנסת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דולקות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שדולק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מוקצה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ירוחם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והמגיד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טלטול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טלטול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תשובת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שמלאכתו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יגנב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וכתבי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ותפילין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תרומת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הדשן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ושופר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מקומו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מדליקין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שמלאכתו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מחמה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לצל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תינוק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שנשברו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שבריהם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עריבה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לכסו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זכוכי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לכסות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נשברו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שיכולין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להזיק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זכוכית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שנשברו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השלחן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שהולכין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לפנות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יזוקו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חיים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חתיכת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שנשברה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וראוייה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לכסות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לכסותה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זרקה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לאשפה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שבטלה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חזי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והקצוהו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הבעלים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עשירים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דמוקצה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הסי</w:t>
      </w:r>
      <w:r w:rsidRPr="001D0059">
        <w:rPr>
          <w:sz w:val="24"/>
          <w:szCs w:val="24"/>
          <w:rtl/>
        </w:rPr>
        <w:t>' (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אשה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חתיכ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חרס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דאתיא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שייכו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צרורות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שראוים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לכסות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מקומו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הנטלים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דלתותיהן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שנתפרקו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נטלים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נתפרקו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נתפרקו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</w:t>
      </w:r>
      <w:r w:rsidRPr="001D0059">
        <w:rPr>
          <w:sz w:val="24"/>
          <w:szCs w:val="24"/>
          <w:rtl/>
        </w:rPr>
        <w:t xml:space="preserve">':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*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ומגדל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ליטלה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להחזירה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תרנגולים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להחזיר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דמחובר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וסתירה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כסוי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ניטלים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בטיט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ליטלם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שתקנם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והכינם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לכך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וכיסוי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חביות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הקבורו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לגמרי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אחיזה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מחט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וחדשה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מחצלאות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דחזי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לכסות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טינופא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זרקם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לאשפה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מטלניות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אצבעו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אצבעו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טליתו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לשמטו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הדפוס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שמלאכתו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מקומו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סנדל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שנפסק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רצועה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הפנימי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נפסקה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החיצונה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בכרמלי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מות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לכרוך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לתקנו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מרגלו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שכבסו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ותחבו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לייבשו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לשמטו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מלאכתו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שנשמט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מירכותיה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ספסל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שנשמט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מרגליה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ולהניחה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ספסל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ולישב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נשברה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תרומת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הדשן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להכניס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בנין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שנשארו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מהבנין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דמעתה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קיימו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למזגא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פירוש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להסמך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עליהן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סדרם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אדעתיה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שהקצם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להדיא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דחיישינן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יזוקו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היזקא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שבות</w:t>
      </w:r>
      <w:r w:rsidRPr="001D0059">
        <w:rPr>
          <w:sz w:val="24"/>
          <w:szCs w:val="24"/>
          <w:rtl/>
        </w:rPr>
        <w:t xml:space="preserve"> @44#):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להטיח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שובך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לנטותו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יוליכנו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משובך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לשובך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ענפים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שקוצצים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לשריפה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נדבך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לישב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אא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למדום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סדרום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חריות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עיקר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טומנין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והמגיד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לכסות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לסגור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בברזא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שמשימין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לחביות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ייחדה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ייחדה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לייחדה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דאמרן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דאורחיה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לפצוע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אגוזים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ביחוד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סגי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תיקון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דביחוד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סגי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ענף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השלחן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להבריח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הזבובים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חתכו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גמור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פשתן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סרוק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מנופץ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שנותנין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שצבען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דגלי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דעתיה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קיימי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במשיחה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רפואה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מלבוש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יסרטו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בגדיו</w:t>
      </w:r>
      <w:r w:rsidRPr="001D0059">
        <w:rPr>
          <w:sz w:val="24"/>
          <w:szCs w:val="24"/>
          <w:rtl/>
        </w:rPr>
        <w:t xml:space="preserve"> @44(# [</w:t>
      </w:r>
      <w:r w:rsidRPr="001D0059">
        <w:rPr>
          <w:rFonts w:hint="cs"/>
          <w:sz w:val="24"/>
          <w:szCs w:val="24"/>
          <w:rtl/>
        </w:rPr>
        <w:t>במכה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סגי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במחשבה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עורות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דחזי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רש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טומנין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לטלטלן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לאורחים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תשמיש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כז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שראויים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וקליפים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שראוים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ופרורים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כזית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להעבירם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השלחן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הקליפים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לד</w:t>
      </w:r>
      <w:r w:rsidRPr="001D0059">
        <w:rPr>
          <w:sz w:val="24"/>
          <w:szCs w:val="24"/>
          <w:rtl/>
        </w:rPr>
        <w:t xml:space="preserve">) (#)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נופלי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השלחן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להגביה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ולטלטלה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הקליפים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אגב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למקום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השלחן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נב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להגביה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ולטלטלה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כח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נג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שהתקינן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המצוים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מטלטלין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שנתפרקו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נד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מצוים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כהר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גרעיני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שמאכילים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להחמיר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שינוי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*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תפל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דחזי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מסריח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לכלבים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קמיע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מומחה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נז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מטלטלין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מטונף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תרנגולים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שיושבים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לאשפה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נט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התינוק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יתלכלך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שמותר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ועביט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להחזירם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סא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לתוכם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מא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לכתחילה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שעתיד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לימאס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סב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לכשימאס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ועשאו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פסידא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סג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מב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להכניס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גרף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סד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ישיבתו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לח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מכניס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קופתו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לכסות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אגב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הטמונים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מוקצה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לקט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האפרוחים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וירדו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ובעודם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סו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מג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סז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מד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שאוחז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בצוארן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ובצדדין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ומוליכן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סח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הבעלי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יגביהם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שיעקרו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דמוקצין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מתרנגולת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סט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שמגבהת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מאחוריה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שתכנס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עא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תגררהו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מגביה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וישען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שהגביה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נשען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האחת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מב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ליגע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מנענע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מקצתו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מג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נפיחה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מד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שנתרועעה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לכסות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עב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בכדור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עג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מו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להקל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תוס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דביצה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אציליו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זרע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התולעים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בטלטול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מוליד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בחומו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מז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שעטנז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מז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מח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מניפה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להבריח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הזבובים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מט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מכבדות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שמכבדים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מח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הרשב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עו</w:t>
      </w:r>
      <w:r w:rsidRPr="001D0059">
        <w:rPr>
          <w:sz w:val="24"/>
          <w:szCs w:val="24"/>
          <w:rtl/>
        </w:rPr>
        <w:t xml:space="preserve"> (# </w:t>
      </w:r>
      <w:r w:rsidRPr="001D0059">
        <w:rPr>
          <w:rFonts w:hint="cs"/>
          <w:sz w:val="24"/>
          <w:szCs w:val="24"/>
          <w:rtl/>
        </w:rPr>
        <w:t>האיצטרלו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החכמה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הרמב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להסתפק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ארילוז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עז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מט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עח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להסתפק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פשט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המנהג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לאסור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נב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לעשירים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עניים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מטלטלין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טלטול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והאבן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געגועין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עצבון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אביו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געגועין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געגועין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לאחוז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התינוק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ברגליו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דחיישינן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לאתויי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נושא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התינוק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לאחוז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התינוק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שדינר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התינוק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כלום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כלכלה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וסתמה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כדופנה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שתולין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להכביד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למלאת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נופל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למלאות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אגבה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כלכלה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מליאה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רטובים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תאנים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וענבים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ינער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הפירו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מתוכה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יפסדו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נפסדים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ינערם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וינער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יטלנה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לכלכלה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למקום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הכלכלה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מטלטלה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והאבן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נופלת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(#) </w:t>
      </w:r>
      <w:r w:rsidRPr="001D0059">
        <w:rPr>
          <w:rFonts w:hint="cs"/>
          <w:sz w:val="24"/>
          <w:szCs w:val="24"/>
          <w:rtl/>
        </w:rPr>
        <w:t>ומנער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והמעות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נופלים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החביות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להטות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להגביהה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להטותה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שיפול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הניחם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שישארו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בכניסת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להטות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ולנער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הניחם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שישארו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בכניסת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שיטלם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להטות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ולנער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במניחם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שישארו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נטל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דנעשה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מדעתו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להטות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ולנער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תספיק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הטייה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]: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(#) </w:t>
      </w:r>
      <w:r w:rsidRPr="001D0059">
        <w:rPr>
          <w:rFonts w:hint="cs"/>
          <w:sz w:val="24"/>
          <w:szCs w:val="24"/>
          <w:rtl/>
        </w:rPr>
        <w:t>עץ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דקי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במוקצה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מיאוס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שמעון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דשרי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תלוש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מוקצ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דתמרים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ושקדים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העומדים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לסחורה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חטים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שזרעם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השרישו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התרנגולת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הלקוטים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בישולם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וכונסים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מתבשלים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בישולן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גרוגרות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וצמוקים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שמניחין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במוקצה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לייבשן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מסריחו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שיתייבשו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שיודע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שיסריחו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תרתי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דחינהו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מוקצה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גרוגרות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וצמוקים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מותרים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משמע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וירושלמי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אכילה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טלטול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אירע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שנתקלקל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ונתקן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להיתרו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שהוקצה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גרוגרות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וצמוקים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וכשהגיע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נתייבשו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ידעו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הבעלים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שנתייבשו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נודע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גרוגרות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וצמוקין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דחזו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דאיכ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אינשי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אכלו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אזמניה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והזמינם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שיפול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בטלטול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ונמצא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מבטל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מהיכנו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יגע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דאתקצאי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אתקצאי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יומא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מקומו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היתר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שמונח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ייחדה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שסלקן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שסילקן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שפתחו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וסלקו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הייחוד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נוהגין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התפור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ללבוש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ללבוש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#) </w:t>
      </w:r>
      <w:r w:rsidRPr="001D0059">
        <w:rPr>
          <w:rFonts w:hint="cs"/>
          <w:sz w:val="24"/>
          <w:szCs w:val="24"/>
          <w:rtl/>
        </w:rPr>
        <w:t>דהכיס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ללובשו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דחיישינן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כדלעיל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סל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כיסו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דינו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לכסות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בטלטול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המחתה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(#) </w:t>
      </w:r>
      <w:r w:rsidRPr="001D0059">
        <w:rPr>
          <w:rFonts w:hint="cs"/>
          <w:sz w:val="24"/>
          <w:szCs w:val="24"/>
          <w:rtl/>
        </w:rPr>
        <w:t>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וטעם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טלטול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למינקט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קיטמא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לחודיה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מהמחתה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המחתה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לגוף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המחתה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יטלטלנה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ינער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במקומם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המחתה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ינערנו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יטלטלנו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ההיתר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תשובת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ההיתר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ההיתר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הרשב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התנאים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שנתבארו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במחתה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טלטול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תינוק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תינוק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שיהפכנו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טלטול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טלטול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תינוק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תינוק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יטלטלנו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להפכו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דטלטול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)(#) </w:t>
      </w:r>
      <w:r w:rsidRPr="001D0059">
        <w:rPr>
          <w:rFonts w:hint="cs"/>
          <w:sz w:val="24"/>
          <w:szCs w:val="24"/>
          <w:rtl/>
        </w:rPr>
        <w:t>שמיה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טלטול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תקנתיה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שחסריח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מתבזי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הסריח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שקרוב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להסריח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מוציאין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מניחין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ויוצאים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תינוק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שמוציאו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מוטב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ותינוק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בהוצאה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תינוק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בבזיון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שהיה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בספינה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מתאספים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ותינוק</w:t>
      </w:r>
      <w:r w:rsidRPr="001D0059">
        <w:rPr>
          <w:sz w:val="24"/>
          <w:szCs w:val="24"/>
          <w:rtl/>
        </w:rPr>
        <w:t>.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ותינוק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כהנים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מתירין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ותשובות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ראיתי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חתונה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תינוק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הצריכו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תינוק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ערום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בכסותו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תינוק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שהופכו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תינוק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להזיזו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ויושבין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צדדיו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מחצלת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ופורס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מחצלת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ופורס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זוקף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ונשמט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ונשמט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ונמצאת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מחצלת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ומחצלת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קצותיהן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ולהדיהו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ולשמוט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מתחתיו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יסריח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יזוז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שיסגר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ומטעם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מעצימין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טלטול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צנון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שטמן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השריש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לזריעה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שבנטילתו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מזיז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באוכלין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האסור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וטלטול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בגופו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דסתמו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מוקצה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מנענעו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בגופו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מנענעו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לשכוב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לשכוב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טומנין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הטמונין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המוקצים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ונוטלם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והקש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ננער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מאליו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טמונים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ובעפר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הנצרך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לנקביו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הבריות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להעלותם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טירחא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יתירא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מיוחד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הכסא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להכניס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מכניס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כשיעור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בוכנא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שקנחו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להכניסו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שקנחו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הוכנו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לכך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אבנים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רש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ירוחם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דרבנן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הבריות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התירוהו</w:t>
      </w:r>
      <w:r w:rsidRPr="001D0059">
        <w:rPr>
          <w:sz w:val="24"/>
          <w:szCs w:val="24"/>
          <w:rtl/>
        </w:rPr>
        <w:t>. (</w:t>
      </w:r>
      <w:r w:rsidRPr="001D0059">
        <w:rPr>
          <w:rFonts w:hint="cs"/>
          <w:sz w:val="24"/>
          <w:szCs w:val="24"/>
          <w:rtl/>
        </w:rPr>
        <w:t>תוספות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הגזול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הזורק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גשמים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האבנים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ונטבעו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רישומן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ליטלן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טוחן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צרור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לקנח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חיישינן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יתלשו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יתלשו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איסורא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לקינוח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נפרכת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בחרס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ינתק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הכרכשתא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המעים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התלוים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טבעת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צרור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ואזני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דחלקים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באוזן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החרס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לכסות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ועשבים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בעשבים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ביבשים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מקנחים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ומחתכין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הבשר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מקנחים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בעשבים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יזיזם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במחובר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בירק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לנקביו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שרפואתו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למשמש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הטבעת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שממשמש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בצרור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והנקב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ימשמש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שממשמש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שאוחז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הצרור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השרת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ממשמש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שיאחז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הצרור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אצבעותיו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וממשמש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למשמש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בברזא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הטבעת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כצרור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יאחזנה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אצבעותיו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בברזא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תחובה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בגוף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בשדה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ניר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לאשווי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ומקלקל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שמצדדין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ויושבים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המיוחד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לצדדן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הבריות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טלטול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והמנעול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פקק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שסותמין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לסתמו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שיחשוב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לסתמו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שהתקינו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להיות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שיקשרנו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מפקק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סגי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במחשבה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מאתמול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שיתקננו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שיתקננו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תשמיש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להפוך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לפצוע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אגוזים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שתקנו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והכינו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סגי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ומקרי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שמלאכתו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והרמב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ונגר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שנועלים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ותוחבין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באסקופה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סגי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נועלים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גלוסטרא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מהראשים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לכתוש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סגי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להיות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בבריח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תלוי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גלוסטרא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סגי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לינטל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כולו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בבריח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אמיץ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לינטל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תלוי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כולו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כששמטו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זוית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נגר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שאמרנו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שאסקופה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וכשנועץ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במפתן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נוקב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נפחתה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האסקופה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שכשמכניס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הנגר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נוקב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תחתיו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לנעול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שאחורי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נכנסים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ויוצאים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תדיר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לפתחה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מחצלת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שגדרה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בקוצים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ציר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נוקבין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וקובעים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להכניסו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באדן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ולכאן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נועלים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נגררים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שקשרם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ותלאם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לנעול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ציר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תקי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נועלין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לכניסה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ויציאה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תדיר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נועלים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נגרר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אסקופה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התחתונה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וכשפותחין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שומטין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ועוקרין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נועלים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ציר</w:t>
      </w:r>
      <w:r w:rsidRPr="001D0059">
        <w:rPr>
          <w:sz w:val="24"/>
          <w:szCs w:val="24"/>
          <w:rtl/>
        </w:rPr>
        <w:t xml:space="preserve"> @44(#: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העשויה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מקרשים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ששומטים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כשפותחה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אסקופה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שנועלים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בקרשים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חקיקה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שמכניסים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הקרשים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ומגדל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שפתחיהן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צירים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התחתון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להחזירה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מקצתו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דוחקו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שמחזירו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שהעליון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להחזיר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התחתון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העליון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לדוחקו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להחזירו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למקומו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להחזירה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ולהדקה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חטאת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להיות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רפויה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יהדק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לפרקו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ולהחזירו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המטה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מהודק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דעכשיו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רפוי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מיי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הטור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שנשברה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בארוכות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תרד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רפוים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ליטלם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כשירצה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מהדקם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ספסל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שנשמט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מרגליו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להחזירו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ספסל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שמחמיר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התוקע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במסמר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תולדת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בונה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שנתקלקלה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גשמים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יזרה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שיהפכנה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שינוי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וסתירה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וסתירה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מילי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#)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מוחזקת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ארבעים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שנשברה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ודיבק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שבריה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לנקבה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מתקן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בענין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לנקוב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להרחיבו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לכך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חבית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תקוע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ולהכניסו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להוסיף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שהוציאו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הוציאו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רישיה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לחבית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שנתרועעה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ונסתם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לפתחו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סתימה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מעליא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וחשיב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כפותח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לפתחו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נוקבין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במקדח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מיוחד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לנקוב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שנשברה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הברזא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לנקוב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חרסס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הסתימה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מהודקת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שמהדקים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שסותמים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הנקב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וחותכים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ברזא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ברזא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ברזא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הברזא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לקט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בחבית</w:t>
      </w:r>
      <w:r w:rsidRPr="001D0059">
        <w:rPr>
          <w:sz w:val="24"/>
          <w:szCs w:val="24"/>
          <w:rtl/>
        </w:rPr>
        <w:t xml:space="preserve"> @44(#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ברזא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בנקב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במרזב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דגזרינן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מרזב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שיפול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למרחוק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דכשלוקח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ומקפלו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מרזב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מרזב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לברזא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קטומים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יקטום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וטור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בסייף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שמסיר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לנקבה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ברומח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וליקוב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המגופה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המגופ</w:t>
      </w:r>
      <w:r w:rsidRPr="001D0059">
        <w:rPr>
          <w:sz w:val="24"/>
          <w:szCs w:val="24"/>
          <w:rtl/>
        </w:rPr>
        <w:t xml:space="preserve">':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חותמות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ומגדל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שהכסוי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לחתכו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בסכין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קליעתו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קשירת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פותחת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להפקיע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ולשבר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וסתירה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ומטעם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>) #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הצירים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גוגזי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שאחורי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התיבה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נאבד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ושבירת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פותחות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חותלות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וגרוגרות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הכסוי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שרשרות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וחותך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בסכין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גופן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חותלות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ששובר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אגוזים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שבהם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להפקיע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ולחתוך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השפוד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שקושרים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הצלויים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חותמות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קיימא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מפקיע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וחותך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סתירה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ומטעם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שמשימין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ושורקין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שעוה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בנקב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לסתמו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הטרוך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משיחה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טיחה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מריח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שיעה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אז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הנקב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לסתמו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')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הערמה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להצניעו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תלמיד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חכם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להערים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בכך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בספסל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תלוש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ושלפה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עסס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אוהל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(#)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אהל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אסורה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נעשית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טלטול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הנעשית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לצניעות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הפתח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פרוכת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אהל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וכלבו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הרוח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כירה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מטתו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(#)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כירה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שתוקעין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בדופן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הספינה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וכופפין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בדופן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ופורסין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מחצלת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ברחבן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ברחבן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חשיבי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כאוהל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לפרוס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מחצלות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תוספת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אהל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ומטעם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מחצלת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פרוסה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לפרוס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המחצלת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הכריכה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כשמעמידים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הרגלים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הקרשים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הקרשים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הרגלים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כשהרגלים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מחוברי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התיבה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השלחן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גוונא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מסורגת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נארגת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בחבלים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לפרוס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דעביד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אהלא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התחתון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אהלא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כשיעור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לפרוס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המטה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כסא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וכשרוצים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פותחין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וכשמסירים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סוגרים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נכפל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לפתחו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לכתחלה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כשמסדרים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אוחז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העליונים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ויסדר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התחתונות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יסדר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התחתונות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העליונה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גביהן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לאויר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שתחתיהן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והמגיד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אוהל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משופע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אוהל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משמרת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שתולין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לסננן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עשיית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אהל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לנטותה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טלית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כפולה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חוטין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תלויה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לנטותה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לפרקה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הפרוכת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כילת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חתנים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מתוקנת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לנטותה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לפורקה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משולשלת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הנוטה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פרוכת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אוהל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בשעה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שנוטה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פרוכת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גדולה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תגבה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אהל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עראי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ששוטחין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לכסות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ישטחנו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אהל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כשהכובא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חסרה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חסרה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אוהל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FD6F28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צידה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האסורה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והמותרת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ישפשף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צפור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למגדל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ניצוד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צפרים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ניצודים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ניצוד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ישן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חיגר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המשסה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צידה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לצים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גמ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שבמינו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ניצוד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ניצוד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זבובים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ניצוד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לצודן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@44$) 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לסגור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לסתום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שזבובים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רישיה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שיצודו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התרומה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ואגור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ליטלם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יברחו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פורסין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מחצלת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שמתכנסים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הדבורים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דבש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מוכרח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ניצודים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רישיה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לנעול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ונעלו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חייבים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כבר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מגופף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לנועלה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במנעול</w:t>
      </w:r>
      <w:r w:rsidRPr="001D0059">
        <w:rPr>
          <w:sz w:val="24"/>
          <w:szCs w:val="24"/>
          <w:rtl/>
        </w:rPr>
        <w:t>. [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האורג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והמגיד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נחשים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ועקרבים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רמשים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המזיקים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לרפואה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ישכנו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%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האמורים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הצדן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והחובל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נצרר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והצדן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ולהרמב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פרעוש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הנקרא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ברגות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ועוקצו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להרגו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ימלילנו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יהרגנו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ויזרקנו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רבי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ירוחם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להרגה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והמפלה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מכניס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יהרגם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מוללן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וזורקן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המפלה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להרגם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נושכים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וממיתים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נהרגים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מזיקין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נחש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ועקרב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ממיתין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להרגם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לדרסם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במתכוין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מכוין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ישפשף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ברגלו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דמשוה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לדרסו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ולהשוות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דממילא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מאיסותא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שברשותו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לצודן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vertAlign w:val="superscript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ימרודו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מורדים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לתפסם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vertAlign w:val="superscript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מצודה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שברשותו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צדן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אלפסי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שמרדו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חטאת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עיקר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המגיד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חתול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לתפשה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אלפסי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]: @44(#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ועניבה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קיימא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הגמלים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הספנים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רצועות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וסנדל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שקושרין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הרצענים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עשייתן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קיימא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וסבירא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קיימא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הדיוט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רש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ירוחם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וטור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קיימא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מיקרי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קיימא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')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קיימא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לקשרו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לכתחלה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התרתו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קשירתו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כיצד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נפסקה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רצועה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נפסקה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וקשרו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רסן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הקשרים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הדיוט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לקיימם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קיימא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למדוד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משיעורי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קיימא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בקיאים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קיימא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לקשרו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נוהגין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אלפסי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קשרים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צערא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דרבנן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דבעינן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קשרים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כשקושר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משיחה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קשרים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נשמטו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רצועות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וסנדל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שנשמט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להחזיר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הרצועות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למקומם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יקשור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להחזירו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טורח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דחיישי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יקשור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תו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טומנין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הצואר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מקשר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שקשרו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כובס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קיימא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פותחין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דמתקן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שחזר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האומן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וקשרו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שהאומנים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עושין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ירוחם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לנתק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מנעלים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התפורים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שהאומנים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דהתפירה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קיימא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חילוק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בתפירה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קיימא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קיימא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טומנין</w:t>
      </w:r>
      <w:r w:rsidRPr="001D0059">
        <w:rPr>
          <w:sz w:val="24"/>
          <w:szCs w:val="24"/>
          <w:rtl/>
        </w:rPr>
        <w:t>)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בתפירה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קיימא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הארץ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קושרין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במשיחה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באבנט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בדליים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הקבועים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קבועים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קיימא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עניבה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היתר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אגור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קושרים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ראשי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חיישינן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ויוציאנה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>) %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מטלטלין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פירוש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אורג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לקשרו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באבוס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ובפרה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חיישינן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דעלמא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לקשרו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באבוס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ובפרה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באבוס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לקשרו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לקשרו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באבוס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חבל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(#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מלאכות</w:t>
      </w:r>
      <w:r w:rsidRPr="001D0059">
        <w:rPr>
          <w:sz w:val="24"/>
          <w:szCs w:val="24"/>
          <w:rtl/>
        </w:rPr>
        <w:t>] [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במזיד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ובשוגג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']: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השוחט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מאתמול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הבריא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לבריא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דחיישינן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(#) </w:t>
      </w:r>
      <w:r w:rsidRPr="001D0059">
        <w:rPr>
          <w:rFonts w:hint="cs"/>
          <w:sz w:val="24"/>
          <w:szCs w:val="24"/>
          <w:rtl/>
        </w:rPr>
        <w:t>בישל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תוס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דגיטין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מעמידין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המחובר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לבריא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שגדל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מוקצה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חיים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בתולדות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שתצלה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בתולדות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בסודר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תולדות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(#) </w:t>
      </w:r>
      <w:r w:rsidRPr="001D0059">
        <w:rPr>
          <w:rFonts w:hint="cs"/>
          <w:sz w:val="24"/>
          <w:szCs w:val="24"/>
          <w:rtl/>
        </w:rPr>
        <w:t>להטמינה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באבק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שהוחמו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בחמה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שיוחמו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תבשיל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בישול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נצטנן</w:t>
      </w:r>
      <w:r w:rsidRPr="001D0059">
        <w:rPr>
          <w:sz w:val="24"/>
          <w:szCs w:val="24"/>
          <w:rtl/>
        </w:rPr>
        <w:t xml:space="preserve">: #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מצטמק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רבי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ירוחם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נתבשל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דרוסאי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בישול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בעודו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בישול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בישול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בתבשיל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לשרותו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מדיחים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המליח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הישן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שנקרא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קולייס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האספנין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בישול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והדחתן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מלאכתן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לשרותו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שנאפה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נצלה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במשקה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בישול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>) [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']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סולדת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לכתחילה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שהיד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סולדת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סולדת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הטמונה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יצטנן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לטוח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בבצק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שנלוש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מאתמול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מניחין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שהעליון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להתחמם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סולדת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מפרשים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הטמונה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התחתון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מפרשים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התחתון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המדורה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להניחו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המדורה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סולדת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שיבש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מיחם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מצטמק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עיקר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תבשיל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רוטב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ומצטמק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שהעבירוהו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סולדת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תבלין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שהעכירו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דצריכא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מילחא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בישולא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כבישרא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דתורא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דנקט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סולדת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והמחמיר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ברכה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תוס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כירה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איסורא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המאכל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דהמלח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המאכל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הלקט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תבלין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בקערה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ולערות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אמבטי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שרוחץ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מרחץ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>] [</w:t>
      </w:r>
      <w:r w:rsidRPr="001D0059">
        <w:rPr>
          <w:rFonts w:hint="cs"/>
          <w:sz w:val="24"/>
          <w:szCs w:val="24"/>
          <w:rtl/>
        </w:rPr>
        <w:t>תוס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וטור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מחממין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האמבטי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אמבטי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צונן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מרובים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להפשירן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שמחממין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שיתבשלו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שיפיגו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צינתן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קיתון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קיתון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להפיג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צינתן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להתחמם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סולדת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פירוש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מתחממת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ונכוית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שכריסו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תינוק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נכוית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להתחמם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סולרת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שתפיג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הנאכלין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חיין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להניחו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המדורה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סולדת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נצטנן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נצטנן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המגיד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נצטנן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לגמרי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שכתבתי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אינפאנדה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שהיד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סולדת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שהשומן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שנקרש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ונימוח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רוטב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שנקרש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שכשהשומן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נימוח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דשרי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ירוחם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מחמירין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טומנין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להחמיר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אסברא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ראשונה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המיחם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להפשיר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שהמיחם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בישול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סולדת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מיחם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המדורה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האלפס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שהעבירן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רותחין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מוציאין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שקלט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להגיס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לנענע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בכף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מא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ולכתחילה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ענין</w:t>
      </w:r>
      <w:r w:rsidRPr="001D0059">
        <w:rPr>
          <w:sz w:val="24"/>
          <w:szCs w:val="24"/>
          <w:rtl/>
        </w:rPr>
        <w:t>: [</w:t>
      </w:r>
      <w:r w:rsidRPr="001D0059">
        <w:rPr>
          <w:rFonts w:hint="cs"/>
          <w:sz w:val="24"/>
          <w:szCs w:val="24"/>
          <w:rtl/>
        </w:rPr>
        <w:t>פסקי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בעודו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מב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המדורה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נצלה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והשמן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הבורר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הבורר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פסולת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ובירר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בנפה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ובכברה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בקנון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ובתמחוי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ביררם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לאלתר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שבורר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שמיסב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לאלתר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המגיד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תוס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ולכן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לברור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הירק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שלאט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המעופשין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סעודה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הבורר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הפסולת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(#) </w:t>
      </w:r>
      <w:r w:rsidRPr="001D0059">
        <w:rPr>
          <w:rFonts w:hint="cs"/>
          <w:sz w:val="24"/>
          <w:szCs w:val="24"/>
          <w:rtl/>
        </w:rPr>
        <w:t>לבו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כבורר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וחייב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לפניו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בורר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ומניח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לברור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לאכלו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שהחתיכות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גדולות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ניכרת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שבורר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חתיכות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גדולות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מיקרי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ברירה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ובורר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הגדולות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הקטנות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להיפך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בורר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תה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>].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בירר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שבירר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שחרית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הבורר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פסולת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בברירת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יברור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הפסולת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לאלתר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הבורר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תורמסין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פסולת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שלה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שהפסול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ממתקת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כשישלקו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כבורר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פסולת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וחייב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מוללין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מלילות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בשינוי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בראשי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אצבעותיו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מחמירין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לפרוק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האגוזים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לוזים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אגוזים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קליפתן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הירוקה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להחמיר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פירוק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מלילות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מע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ינפה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בקנון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פרש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מרזב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ונותנין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הקטניות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ומנענע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ומתגלגל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המרזב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והפסולת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ותמחוי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קערה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גדולה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כוחו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שורין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הכרשינין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הערוך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ויצ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שמציף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הפסולת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הפסולת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כבורר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בכברה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שנופל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הפסולת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הכברה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משמרת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תלויה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#)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שיחזרו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צלולים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לזוב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צלולים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לסננן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במשמרת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קסמים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וראוין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הכי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בסודרים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ליבון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עכורים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לסננם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ולהרמב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במשמרת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צלולים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בסודרים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בצלולין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בעכורים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תוסס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פירוש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כרותח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טורף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בשמריה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הסודר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כשמסננין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בסודר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גומא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בסודר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שינוי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בסודר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לסננו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בכפיפה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מצרית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הגומא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וממיני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ערבה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יגביה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הכפיפה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שינוי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שמערין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שמריקין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וקסמים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בחזקה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מסננת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לערות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בנחת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שכשיפסק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הקילוח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ומתחילין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לירד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נצוצות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הנישופות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באחרונה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הפסולת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יפסיק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ויניחם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הניצוצות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מוכחי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בורר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להגביה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שיקלח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היטב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רוקח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מסננת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חרדל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לסננו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שהחלמון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יורד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החרדל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והחלבון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תולעים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בורר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ומשמר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במתקן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אכילה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הפסולת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) 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המחבץ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שמוציא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החמאה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החלב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תולדות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בורר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rFonts w:hint="cs"/>
          <w:sz w:val="24"/>
          <w:szCs w:val="24"/>
          <w:rtl/>
        </w:rPr>
        <w:t>שנותנים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שומשמין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ואגוזים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יחבצם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]. 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הרוקק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זורה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מהרי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וירושלמי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]: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CD1B9F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סחיטה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זיתים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וענבים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לסחטן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>']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יצאו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מעצמן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עומדים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ותותין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ורמונים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לסחטן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מעצמן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עומדים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עומדים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למשקים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(#)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לסחטן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לסחוט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מימיו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תענוג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כתותים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ורמונים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לסחטו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לרפואה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לחוש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לסחוט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למצוץ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הענבים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המשקה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לקט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אוסרין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למצוץ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מענבים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מיימוני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וענבים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שנתרסקו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היוצאים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נתרסקו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בגיגית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שהענבים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שהענבים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מתבקע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בגיגית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מהענבים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מתבטל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שבגיגית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חרצנים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וזגים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למשוך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ולשתותם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מתמצה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וזב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לשתותו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לסחוט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ענבים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תבשיל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תבשיל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לסחטו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לאכילה</w:t>
      </w:r>
      <w:r w:rsidRPr="001D0059">
        <w:rPr>
          <w:sz w:val="24"/>
          <w:szCs w:val="24"/>
          <w:rtl/>
        </w:rPr>
        <w:t>] [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לסחוט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לימוני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לסחוט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ירקות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המונחים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בחומץ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ובמלח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ירקבו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ושלקות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לגופם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סוחטן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לתקנם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סוחט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קערה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למימיהן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לסחוט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למימיהן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חטאת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סחט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ולדבריו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הסוחט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>] [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הסוחט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כסוחט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ושלקות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למימיהן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השלג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והברד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מרסקין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לחתיכות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דקות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שיזובו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מימיו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נימח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מאיליו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חושש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הניחם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בחמה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המדורה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ונפשרו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(#)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הקרה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מתחתיו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בחורף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ידחקם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מרסק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ישפשף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במלח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דורס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ברגליו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חושש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מרוטנבור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להטיל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בשלג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נזהר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לפרוס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סחיטה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לפרוס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חושש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לסחטו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להדק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סחיטה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מקנחין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יסחוט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שפקקו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בפקק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פשתן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לסתום</w:t>
      </w:r>
      <w:r w:rsidRPr="001D0059">
        <w:rPr>
          <w:sz w:val="24"/>
          <w:szCs w:val="24"/>
          <w:rtl/>
        </w:rPr>
        <w:t xml:space="preserve"> @44#) </w:t>
      </w:r>
      <w:r w:rsidRPr="001D0059">
        <w:rPr>
          <w:rFonts w:hint="cs"/>
          <w:sz w:val="24"/>
          <w:szCs w:val="24"/>
          <w:rtl/>
        </w:rPr>
        <w:t>נקב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שבדפנה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שמוציאין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יסחוט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בסחיטה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רישא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נמשך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בהכרח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הנמשך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בהכרח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מהתזת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ניחא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וחלקו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ניחא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דפסיק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רישא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והעולם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שהברזא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לנעור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לנעור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אספוג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הערוך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להסתכל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יורד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הספוג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ניצולת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מפניו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טענה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חזקה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לגמנם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להנהיגם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שפוקקים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הנקב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סחיטה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כרכום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בתבשיל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צביעה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באוכלים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הצבועי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יגע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צבועות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בבגדיו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צובע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במשקה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צביעה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באוכלין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CD1B9F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טוחן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תיקוני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ולש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אזוב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וקורנית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פירוש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עשב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הכניסן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מסתפקין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הכניסן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קוטם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ומולל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בראשי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אצבעותיו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הכבשים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דדמי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לעיבוד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התבשיל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מעט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למלוח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חתיכות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צנון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ככובש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והכובש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ואוכלה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למלחן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שכתב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לטבול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חתיכות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צנון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ולהניחם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לאכלם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למלוח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מבושלת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להניחה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למלוח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ועדשים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שנתבשלו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בקליפתן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פלפלין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שידוכם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ובקערה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כותתין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במדוך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מרסק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ובעץ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הפרור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חושש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פתיתין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לחתכן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שחותך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בסכין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קמשוי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אוכל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תה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לגרור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הגבינה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במורג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פיפיות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ראלי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להשקות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התלוש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יכמוש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המחתך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טוחן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גרוגרות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וחרובים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זקנים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תוספתא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וכדומה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לפרר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התרנגולים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נטחן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טוחן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טוחן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לחותך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אבורר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דשרי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תשובת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הרשב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כדלעיל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מהכורת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שהדבורים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הדבש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לתולש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דבוקים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בכוורת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המגיד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נתלשו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שנתרסקו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והדבש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בכוורת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לרדותו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מגבלין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נתינת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בקמח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גיבול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קמח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קמח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קלוי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תבואה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טחנו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טחינה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הנקראת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בחומץ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ברך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השתיתא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החומץ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חרדל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יטרוף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מעט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שחלים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בערבי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קרישין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וחומץ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יטרוף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וגריסין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יטרוף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ביד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זרוע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תולין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בחרדל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בחרדל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הכתושים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החומץ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ומערבו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באצבעו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שינוי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בשתיתא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שינוי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החומץ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האוכל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יינומלין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ופלפלין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אלונתית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צלולים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אפרסמון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לרפואה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החלתית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בפושרין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בצוננין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לשרותו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לרפואה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החומץ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ומטבל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מאתמול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חמישי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רפואתו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לשרותו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בצונן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וליתנו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בחמה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ומלילות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שריסקן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דיכתן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שחיקת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שמורידין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ממחק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המחמיר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תפוחים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וכדומה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לקלוף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ובצלים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כשקולף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לאלתר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ורבינו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ירוחם</w:t>
      </w:r>
      <w:r w:rsidRPr="001D0059">
        <w:rPr>
          <w:sz w:val="24"/>
          <w:szCs w:val="24"/>
          <w:rtl/>
        </w:rPr>
        <w:t xml:space="preserve">]: </w:t>
      </w:r>
    </w:p>
    <w:p w:rsidR="003F2288" w:rsidRPr="001D0059" w:rsidRDefault="003F2288" w:rsidP="00CD1B9F">
      <w:pPr>
        <w:tabs>
          <w:tab w:val="left" w:pos="8080"/>
        </w:tabs>
        <w:spacing w:after="0"/>
        <w:jc w:val="both"/>
        <w:rPr>
          <w:sz w:val="24"/>
          <w:szCs w:val="24"/>
          <w:vertAlign w:val="superscript"/>
          <w:rtl/>
        </w:rPr>
      </w:pPr>
      <w:r w:rsidRPr="001D0059">
        <w:rPr>
          <w:sz w:val="24"/>
          <w:szCs w:val="24"/>
          <w:vertAlign w:val="superscript"/>
          <w:rtl/>
        </w:rPr>
        <w:tab/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נולד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שנולדה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לטלטלה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נתערבה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באלף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יגע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נולדה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האילן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תיקון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ולפיכך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לקטום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ולחצוץ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קיסם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להדיח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ולהניף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ומוללו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להדיח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רכים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המחלק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להטיל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גורל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גורל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פלוני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פלוני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החלקים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להטיל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שמקפידין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יבואו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ומשקל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ולהטיל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גודל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להטיל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גורל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מקפידין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להטיל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גורל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מהרי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]: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שכג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השאלה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והדחת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ותיקונן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וטבילתן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מיוחד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למדה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כשנוטל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הלוקח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ומוליכה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הלוקח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למדוד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המיוחד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ולשפוך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לגמרי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שממעט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צדין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המנהג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פשוט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למדוד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המיוחד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ולשפוך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המקילין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הלואת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תקכ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ולמחר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נמדוד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פלונית</w:t>
      </w:r>
      <w:r w:rsidRPr="001D0059">
        <w:rPr>
          <w:sz w:val="24"/>
          <w:szCs w:val="24"/>
          <w:rtl/>
        </w:rPr>
        <w:t>] [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ואגוזים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במנין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לחנוני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רמונים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יזכיר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אגוזים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בסכום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בסכום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להזכיר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מקחו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שידוע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שמזכיר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סכום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צדין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מחמירין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פשט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המנהג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במדינות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וכסברא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הנזכרת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יביאם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ובקופה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יביאם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כתיפו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בשינוי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במשא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שזימן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דלמעט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בחילוך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להביאם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ובקופה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מלהביא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מדיחים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שנשאר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שלישית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מדיחין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מדיחין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לשתיה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להטביל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הטעון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טבילה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אוסרים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במתנה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ויחזור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וישאלנו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טבילה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למלאות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ימלאנו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המקוה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ועלתה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טבילה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המגיד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מהלכות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מיימוני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להדיחו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לשפשף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כסף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בגרתקן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כשנתייבשו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ונתקשו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ממחק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כסף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רך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חופפין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במלח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שהמלח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כשחופף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בחזקה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שכד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כוברין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בכברה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שיפול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יניחנו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בכברה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האבוס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שהמוץ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נופל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מכוין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ימדוד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דעתו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גובלין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מורסן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לתרנגולים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ומעביר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תרווד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ממרס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מסבב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התרווד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ומנערו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המורסן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ומחלק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מורסן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שמוליך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וחרדל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נוהגין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שקושרים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מקומות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קיימא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אלפסי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לשפשף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דשווי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באוכלא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טרחינן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להכשירו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ולתקנו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שקצצן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האילן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מאכילים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ומפספסין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שפשוף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להאכילם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שפשוף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מחתכין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דלועין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שנתלשו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מאתמול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מחתכין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נבילה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נתנבלה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מסוכנת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בריאה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בנבילה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חתיכה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חתיכה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דמטרח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טרחינן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חותכין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תבואה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שנקצר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התבואה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וחרובין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חזי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לאכילה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אובסין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הגמל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שמאכילה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שמרחיבין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כאבוס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דורסין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שדורס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בגרונו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להחזירו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מלעיטין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העגלים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מלעיטין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להחזיר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הלעטה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להחזיר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תרנגולים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ואווזים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עגלים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מהרי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תרנגולים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שובך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חזיר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אווזין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ותרנגולים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בייתות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שמזונותיו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עליך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להאכיל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תולעת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המשי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חיישינן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יתלוש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שאיסורו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וחיישי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להעמידה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לעמוד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להטות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נוטלין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ונותנים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נוטלים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שנמאס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לחמור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מחמירים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מינה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תולין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לגרוף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האבוס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אבוס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לאשווי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לסלק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לצדדין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נטלן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נזקקין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ופשט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שידוע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שיוציאנו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חפצים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החפצים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יודע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שהחפצים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בייחד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להחמיר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דשבת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לשלוח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בפסח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להחליף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משכון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מלבוש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ויוציאנו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מלבוש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ללבשו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המשכון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יגע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כנושא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ונותן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אגודה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בסופו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לקבלו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אוסרים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ובשעת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הדחק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המתירים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אדעתא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עביד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רבינו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ירוחם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ליקט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וצדן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ליקט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להמתין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שיעשו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שידוע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נלקטו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צידה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ומחובר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שהובא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שיעשו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החשבון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להמתין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שיעשו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בשהביאו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דוק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ולבסוף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הוקפה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מבצרים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השרוי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המצויים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שמילא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לבהמתו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להשקות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למיחש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תשמיש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ולשתות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לכתחלה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להחמיר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ובשעת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הדחק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באמירה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בכהאי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גוונא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ליקט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מאכיל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לנטות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להעמידה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דחיישינן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ויאכלנה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למיחש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למיחש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לירד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ובכבש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יספיק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מכירו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בפירוש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ומעשיו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מוכיחים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ליקט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והאכיל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לבהמת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ליקבר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יקברנו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עולמית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שהקבר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בפרהסיא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והארון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שהכל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יודעים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לפלוני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בצנעה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ליקבר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בפרהסיא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שנעש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בשבילו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שימתין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שיעשו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חלילים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מעורר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הבכי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לספוד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יספוד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שימתין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שיבואו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בודאי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פלוני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ימתין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שיבואו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כשהביאם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להמתין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שיבואו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הובאו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חוששין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הובאו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שהוחמו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לשפוך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ולהשתתף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ורגליו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) #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גופו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תינוקות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טבריא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בצוננין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טבריא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לאיחלופי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טבריא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זיעה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להזיע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טבריא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להמשיך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פירוש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צינור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מרזב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וסילון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הסילון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ומימיו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נשפכים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פירוש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גומא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המשיכו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שנכנסו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ובשתייה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הוחמו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כחמין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שהוחמו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ברחיצה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בשתייה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ישתטף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בצונן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ויתחמם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המדורה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שמפשיר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כרוחץ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להשתטף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בצונן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שנתחמם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לחמם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נטילה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ינגבם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שפעמים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רותחים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וליתנו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בטנו</w:t>
      </w:r>
      <w:r w:rsidRPr="001D0059">
        <w:rPr>
          <w:sz w:val="24"/>
          <w:szCs w:val="24"/>
          <w:rtl/>
        </w:rPr>
        <w:t>] [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הרוחץ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שינגב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כשעולה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מהנהר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ישארו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ויטלטלם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ומטר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סוחף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לבושו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הקפידו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לטבול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מטומאתו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ורגליו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משירים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שער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מעורבים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המשירים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המשיר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במורסן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דגיבול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במלח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אגודה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בבורית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זיי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בנימין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זאב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שנימח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נולד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מרחץ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שסתמו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נקביו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למוצאי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רוחץ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סתמו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נקביו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להמתין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בגחלים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למרחץ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להזיע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במרחץ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להזיע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>] (</w:t>
      </w:r>
      <w:r w:rsidRPr="001D0059">
        <w:rPr>
          <w:rFonts w:hint="cs"/>
          <w:sz w:val="24"/>
          <w:szCs w:val="24"/>
          <w:rtl/>
        </w:rPr>
        <w:t>רש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וטור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מרחץ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למוצאי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שיוחם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שכז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החושש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במתניו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יסוך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וחומץ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דמוכחא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מלתא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דלרפואה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שמצוי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רפואה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לרפואה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יוסף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וממשמשין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להנאתו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שינוי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שסך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וממשמש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ימשמש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ברפיון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מגרדין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מטונפות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וצואה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יסוך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המנעול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הסנדל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החדשים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מימוני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מתרכך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לעיבוד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במנעל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ומתעגל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הנישוף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מגופו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לעבדו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לצחצחו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לצחצחו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מיחוש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מתחזק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כבריא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רפואה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שחיקת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סמנים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והזריז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משובח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והשואל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שופך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מהשינים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ולפנים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ושינים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מחללין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שנתקלקל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מהאיברים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הפנימים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מיחושים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נקראים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שחושש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ומצטער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וארוך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בקיאים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שרגילים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כשיודעים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ומכירים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שממתין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חילול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נשאלין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בבקי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ובחולי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מחללין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לחילול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שבלע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עלוקה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מזוחלי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הממיתים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מחללין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שנעשית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ברזל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הטבעת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סימטא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הנקרא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פלוקנרו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סימור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שאחזו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מקיזין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החושש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שותתות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הכאב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ותחלת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תחילת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חולי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מחללין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שהרופאים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מחללין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רופא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ורופא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מחללין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מומחה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מומחין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רופאים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מחזקינן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כבקיאים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הארוך</w:t>
      </w:r>
      <w:r w:rsidRPr="001D0059">
        <w:rPr>
          <w:sz w:val="24"/>
          <w:szCs w:val="24"/>
          <w:rtl/>
        </w:rPr>
        <w:t xml:space="preserve">].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שרוצים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לאנסו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מחללין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להצילו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הרשב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שאמדוהו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רפואה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ידועה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חילול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נמתין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ונמצ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שמחללין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ולכבות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כשמחללין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משתדלין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וקטנים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דיחוי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איחור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שינוי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שינוי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איחור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שיתעצל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תוספות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הזריז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משובח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מתקן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שפירש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להעלות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תינוק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שנפל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שוחטין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נאכילנו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נביל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החול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לאלתר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והנביל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מוכנת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והשחיט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מתאחרת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מאכילין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הנבילה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אמדוהו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התבוננו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במחלתו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ושיערו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הרופאים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גרוגרת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ורצו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והביאו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גרוגרת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הבריא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בראשונה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אמדוהו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גרוגרות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גרוגרות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עוקצין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בעוקץ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כורתים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העוקץ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בעוקץ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בעוקץ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יכרתו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העוקץ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מדקדקין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דיחוי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ועיכוב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מפנין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שנפל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למשכב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מיחוש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שמצטער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כנפל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למשכב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דמי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המגיד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רפואה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מחללין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דאוריית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ולחלל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דרבנן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בשינוי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שינוי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נסמך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דאוריית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אבר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ודברי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הסברא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השלישית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נראין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תבשיל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דסתם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דמי</w:t>
      </w:r>
      <w:r w:rsidRPr="001D0059">
        <w:rPr>
          <w:sz w:val="24"/>
          <w:szCs w:val="24"/>
          <w:rtl/>
        </w:rPr>
        <w:t xml:space="preserve"> # (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ירוחם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ורמב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ורשב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לסייעו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דמסייע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ממש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גמ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ונצטנן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בתקופת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תמוז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בבישולי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וליתנו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וסוגר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וסוגר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דמוכחא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דלרפואה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קעביד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קילורין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כרוחץ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עמיץ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חיישינן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שחיקת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לשרותן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הכירא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מעבירין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גלדי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נימוח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בגמר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דליכא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צערא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ושותת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ויורד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לתוכה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וחתיכות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וחדשים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לרפואה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יסרטו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הבגדים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מרפאים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מרפאים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כמשמרת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מעלי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גפנים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לרפואה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מרפא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רטייה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שנפלה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יחזירנה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יחזירנה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לכתחלה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רטייה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חבורה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הארוך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דמרפא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שרצים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רטייה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ומקנח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וחוזר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ומגלה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ומקנחה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ורטייה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ממרח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שנתרפא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רטייה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כמשמרה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המפיס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להרחיב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שהרופאים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מתכוונים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ברפואה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להרחיב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בפטיש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הרופא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הפיסה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הליחה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שנגפה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לד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צומתה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להעמיד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בחומץ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חזק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רפואה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מעונג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החומץ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שנשמט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ישפשפנה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בצונן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שזהו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רפואתו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נתרפא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נתרפא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צפורן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שפרשה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וציצין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רצועות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דקות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שפירשו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האצבע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סביב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הציפורן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) # </w:t>
      </w:r>
      <w:r w:rsidRPr="001D0059">
        <w:rPr>
          <w:rFonts w:hint="cs"/>
          <w:sz w:val="24"/>
          <w:szCs w:val="24"/>
          <w:rtl/>
        </w:rPr>
        <w:t>ומצערות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להסירן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חטאת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ופירש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אצבעותיו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הפירושים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החושש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בשיניו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יגמע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חומץ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ויפלוט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מגמע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ובולע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החושש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בגרונו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יערענו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בולע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נתרפא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נתרפא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לינק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צערא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רבנן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רעב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לינק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מדדיה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ותינק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מהחלב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שיאחוז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התינוק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ויניק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מחלבה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לקט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לועסין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מצטכי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עסי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פירושו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השינים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לרפואה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</w:t>
      </w:r>
      <w:r w:rsidRPr="001D0059">
        <w:rPr>
          <w:sz w:val="24"/>
          <w:szCs w:val="24"/>
          <w:rtl/>
        </w:rPr>
        <w:t xml:space="preserve">':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ומשקין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בריאים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ולשתותן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לרפואה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בריאים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ומוכחא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דלרפואה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ומשקה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בריאים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ולשתותו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לרפואה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מיחוש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בעלמ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מתחזק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כבריא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מיחוש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למשכב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ולגמוע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אפיקטוזין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הערוך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עודף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המזון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הפסד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מצטער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ובשב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החושש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במעיו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שעירו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שנשתכר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שרפואתו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לסוך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ורגליו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בשמן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ומלח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לסוכם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מב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מתעמלים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שדורס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שייגע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ויזיע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לדחוק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כריסו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תינוק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הרעי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מג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ולהעלותו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ולהעלו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אזנים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@44(# </w:t>
      </w:r>
      <w:r w:rsidRPr="001D0059">
        <w:rPr>
          <w:rFonts w:hint="cs"/>
          <w:sz w:val="24"/>
          <w:szCs w:val="24"/>
          <w:rtl/>
        </w:rPr>
        <w:t>ולהעלות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אונקלי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תנוך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שנכפף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בסמנים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שניחוש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לשחיקה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רוחצין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ובמי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טבריה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מלוחים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וליכ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הוכחה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דלרפואה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מאוסים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לרפואה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ששוהא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כמיקר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לוחשים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נחשים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ועקרבים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יזיקו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צידה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הניטל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מז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שיצ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מחזירין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מח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שיוצ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שהדם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נב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נג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להעביר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לט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קורי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עכביש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ומכסה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החבורה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סמרטוט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מט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הטבעת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שנוהגים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בשינוי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שיאחזנה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אצבעותיו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ויניחנה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בנחת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2E303F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שכט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מחללין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פיקוח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והזריז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משובח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שתעבור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תעבור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הולכין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בפיקוח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ופירש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ונפל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מפולת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מפקחין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קביעות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חשבינן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כמחצה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נעקרו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ובשעת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עקירתן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ונפל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מפקחין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שנעקר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קביעות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דפריש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פריש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שנפלה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מפולת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תמצ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מפקחין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ספיקות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מצאוהו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מרוצץ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מפקחים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ובודקים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חוטמו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הרגישו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בחוטמו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פגעו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פגעו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ברגליו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תחילה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עסק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מחללין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עסק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ומחללים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הסמוכה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עסקי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מחללין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לבא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עסקי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מחללין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יניחנו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לשלול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ולבוז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ממונו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יהרגנו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עסקי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הענין</w:t>
      </w:r>
      <w:r w:rsidRPr="001D0059">
        <w:rPr>
          <w:sz w:val="24"/>
          <w:szCs w:val="24"/>
          <w:rtl/>
        </w:rPr>
        <w:t>] (</w:t>
      </w:r>
      <w:r w:rsidRPr="001D0059">
        <w:rPr>
          <w:rFonts w:hint="cs"/>
          <w:sz w:val="24"/>
          <w:szCs w:val="24"/>
          <w:rtl/>
        </w:rPr>
        <w:t>פסקי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המטורפת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שוטף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הנררף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להצילם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שרוצים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לאנסו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מחללים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היוצאים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להציל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חוזרים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זיינם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למקומם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יולדת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יולדת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ומחללין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שצריכה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חכמה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ומילדין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ומדליקין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סומ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שיכולין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חברתה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תלוי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חילול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@44(#: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נקראת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יולדת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המשבר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ויורד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שחברותיה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נושאות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בזרועותיה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להלוך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מחללין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מחללין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מחללין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מחללין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המשבר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ומתה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וקורעים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ומוציאים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הולד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עכשיו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בקיאין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לולד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לחיות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והיתר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ליולדת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בתקופת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תמוז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להתחמם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המדורה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הולד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שנולד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ומרחיצין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ומולחין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וטומנין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השליא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הולד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וחותכין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בנולד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נולד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מחללין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נגמרו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וצפרניו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נולד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שעריו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וצפרניו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ומניקתו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שמצערה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בעצמה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המצער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מיישרין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הולד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שנתפרקו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הלידה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בבגדיו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יתעקמו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איבריו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הולד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ולסלק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הערלה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שפעמים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שמקיא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עושים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מוהלין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ופורעין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ומוצצין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ונותנין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ציצין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מעכבים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ציצין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המעכבין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המעכבין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עטרה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נגמרו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וצפרניו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ודאי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וצפרניו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אנדרוגינוס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ונולד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ונולד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ויוצא</w:t>
      </w:r>
      <w:r w:rsidRPr="001D0059">
        <w:rPr>
          <w:sz w:val="24"/>
          <w:szCs w:val="24"/>
          <w:rtl/>
        </w:rPr>
        <w:t xml:space="preserve"> @44(# </w:t>
      </w:r>
      <w:r w:rsidRPr="001D0059">
        <w:rPr>
          <w:rFonts w:hint="cs"/>
          <w:sz w:val="24"/>
          <w:szCs w:val="24"/>
          <w:rtl/>
        </w:rPr>
        <w:t>דופן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שילדה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נתגיירה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מכשירי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איזמל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יביאנו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דרבנן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שהעמידו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חכמים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מדרבנן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ועושהו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ישחקנו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לועס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בשיניו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מאתמול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יערבם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לבדו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סמרטוט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אצבעו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מלבוש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הוצאה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נשתתפו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חכמי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הגמ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הולד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נזקקו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לכתוב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משפטו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כשחל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והאידנא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רחיצת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ובמדינות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לרחצו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שהוחמו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מאתמול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במוצאי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למילתו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ורואים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לרחצו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מכינים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ורוחצים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ירחצו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בודאי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לרחצו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ולחלל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מפרכין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גלדי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תענוג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בתחלת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צערא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אכלה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כרשינין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ומצטערת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להריצה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שתייגע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ותתרפא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להעמידה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שתצטנן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להקיזה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E30388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שלג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תבואה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להסתפק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להתחיל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שפינהו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להכנסת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המדרש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שבכל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סאים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מפנין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להשוות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גומות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שהתירו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שנתארחו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שזימן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שנתארחו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אחרים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תרומת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הדשן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כשזימן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כשמפנה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יחלקם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בקופות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להוליכם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פעמים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המשאוי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בהילוך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ואשווא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קופות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שמפנה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כשיעור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טירחא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יתירא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יפנה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בעדו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שהובאו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עגלה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להורידן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לכבוד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כמפנה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האוצר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שלד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להציל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ובשחרית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ובמנחה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שהדליקה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למיחש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שטרודים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בהצלה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ישכחו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ויכבו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הקרובים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ויראים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להציל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שירצו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המוקצים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להצילם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מאנסים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לגזלם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פסידא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סחורה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הנפסדת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גשמים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סובין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איפכא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הכיפורים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הכפורים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הכפורים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למוצאי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הכפורים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מצילים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ולזקן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ולרעבתן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כבינוני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מצילים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טליתו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וקיפל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וקיפל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להציל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תשמישו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כוסות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וקיתוניות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ולובש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ללבוש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ופושט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וחוזר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ולובש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ופושט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לובש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בלבד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והצילו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ויכולים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ללבוש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ללבוש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ההפקד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להחזירו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הצלתם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שאמרנו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המעורבת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מעורבת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מקילין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מעורבת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שאמרנו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הסמוכים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להציל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חילוק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מצילין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האידנא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כתובים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כתובים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ובסיקרא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צבעים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שטבעו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חכמים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מצילים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התורפא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פירוש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והפקר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תרגום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שכתבו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יגר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שהדותא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וכדנא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תימרון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שכתבו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תרגום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בקיאים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ללקט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אזכרה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דמגלת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אזכרות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כמשפטה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אשורית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להצילה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הדליקה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הקמיעין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פסוקים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שמצילין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מצילים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התפילין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התפילין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הקדש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תפילין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בארנקי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כיס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להצילו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הגנבים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והגזלנים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להציל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התפילין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דוק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כשהניחם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להציל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דסקיא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מליאה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תינוק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הגנבים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והגזלנים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מעורבת</w:t>
      </w:r>
      <w:r w:rsidRPr="001D0059">
        <w:rPr>
          <w:sz w:val="24"/>
          <w:szCs w:val="24"/>
          <w:rtl/>
        </w:rPr>
        <w:t xml:space="preserve"> @44(# </w:t>
      </w:r>
      <w:r w:rsidRPr="001D0059">
        <w:rPr>
          <w:rFonts w:hint="cs"/>
          <w:sz w:val="24"/>
          <w:szCs w:val="24"/>
          <w:rtl/>
        </w:rPr>
        <w:t>מצילין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הספרים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מעורבת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שנכנסים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לחצירות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נשתתפו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ולחי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כתבו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גאון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להציל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להציל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להציל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המאבדים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הגליונים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לפרשה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ושבתחלת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ושבסוף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האפיקורסים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האדוקים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בעבודת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אלילים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מומרים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שכתבו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שורפן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האזכרות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שבהן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תיבה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שאחז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לפרוס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תשרף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להפסיק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חדשים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שודאי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יתבקעו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כשתגיע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דגרם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פסידא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שאחז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פושטה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ומתכסה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חושש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תכבה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יתכוין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לכך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קערה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יאחוז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בקורה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משקין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כשיגיע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משקי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כיבוס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סברא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נראים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נכרי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המכבה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מפסיד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שודאי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כיוצ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בהיזק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פתאום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נתרועעה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שודאי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יתקננה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כשיבא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הדינים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הנזכרים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בימיהם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השרויין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והאחרונים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זכרונם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דליקתם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והזריז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משובח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בטוחים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בודאי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בחשש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נוהגין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תרומת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הדשן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שהוציאוהו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להציל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ממון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וחילל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להתענות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וחמישי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חטאת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פשיטים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התענית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פשיטים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לצדקה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פסקי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גחלת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המונחת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ניזוקים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לכבותה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והרמב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עץ</w:t>
      </w:r>
      <w:r w:rsidRPr="001D0059">
        <w:rPr>
          <w:sz w:val="24"/>
          <w:szCs w:val="24"/>
          <w:rtl/>
        </w:rPr>
        <w:t xml:space="preserve"> @44(#: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שנשברה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שנשברה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מצילין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מחזיק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והצילו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יספוג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הספוג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ולהטיפו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יסחוט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דליכ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חשש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סחיטה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להכניס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ולקנחה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שנשברה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חיישינן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שיתקננה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נסדק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ועביד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להציל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לקלוט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ולצרף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ותוס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מיימוני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מיירי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להציל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מצילין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דליקה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פסקי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נשברה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ויקלוט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הקילוח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ויצרף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מציל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קולט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מצרף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נזדמנו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אורחי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וקולט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ויצרף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יקלוט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ויצרף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יזמין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האורחים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שקלט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אורחי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רמב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והמגיד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יזוב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תירוש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מגיגית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ענבים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נדרכו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המשקין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שזבו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שמבטלו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מהיכנו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שלחנו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וכשיתמלא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יזרקנו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יבטלנו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מהיכנו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מריקו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הגיגית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שזבו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המשקה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מבוטלת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מהיכנה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שזבו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נתפזרו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מלקט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צרורית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ועפרורית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מלקט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העשבים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באילן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משתמשין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במחובר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ויתלוש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בשוגג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לירד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במזיד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לירד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גוונא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לירד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לירד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לירד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חפץ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המגיד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שמחוברים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בירק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הגבוהים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חשיבי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ויורדים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שגבוהים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לארץ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לתלוש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העשבים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שמשקים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פסיק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רישיה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להטיל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משקים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מצמיחין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להחמיר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בגנות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דבקושי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מלהשליך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זרעים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ירידת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גשמים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שסופן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להצמיח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ישליך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לתרנגולים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ישליך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כשיעור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שיאכלו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ליומים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דריסת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לצמוח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אוזן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כמחוברים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והתולשן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שתחבן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לאחוז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ולהוציאן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סוהו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השרישו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רוצ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בהשרשתן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לזריע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אסו</w:t>
      </w:r>
      <w:r w:rsidRPr="001D0059">
        <w:rPr>
          <w:sz w:val="24"/>
          <w:szCs w:val="24"/>
          <w:rtl/>
        </w:rPr>
        <w:t xml:space="preserve">':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לתלוש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מעציץ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נקוב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עציץ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חצי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שזורעין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עשבים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ערוך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מליטלו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איפכא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חרס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שנפשח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האילן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לתלוש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רבינו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ירוחם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חולין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צנור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המקלח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ועשבים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שסותמים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ומעכבים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קילוחו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ומימיו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ומתפשטים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ממעכן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ברגליו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בצנעה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דמתקן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שינוי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ברגליו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פסידא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רבנן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להריח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אתרוג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ותפוח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להריח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במחובר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לאכלו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חטים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ושעורים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תולדות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זורע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להעמיד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ענפי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אילנות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ושושנים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נפתחים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מלחלוחית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תרנ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תאנים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שיבשו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באיביהן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שיבשו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פירותיו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התולש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כעקורים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טומאה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בצדדי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האילן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האילן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תקועה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האילן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כלכלה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והכלכלה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כצדי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צדדין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ליגע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ינידנו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חיים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לירד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ולעלות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ומטפס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ויורד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ומטפס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חיישינן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יעקור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בירידתו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ועלייתו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):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שלז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כיבוד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מתכוין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פסיק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רישיה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גורר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כסא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וספסל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גדולים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חריץ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לרבץ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להשוות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האבק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מרוצף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מרוצף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מחמירין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במרוצף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ירוחם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רבינו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ירוחם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אווז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גומות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אגור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הבגדים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מכבדות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העשויים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מקסמים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ישתברו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קסמיהם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אלפסי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הזורק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מדיחים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מרוצף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לצדד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להשוות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רישיה</w:t>
      </w:r>
      <w:r w:rsidRPr="001D0059">
        <w:rPr>
          <w:sz w:val="24"/>
          <w:szCs w:val="24"/>
          <w:rtl/>
        </w:rPr>
        <w:t xml:space="preserve">: @44(#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A6461F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קול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לחבריהם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ומצפצפים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צפור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אלפסי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בטבעת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מיוחד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הכנסת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המיוחד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הדלת</w:t>
      </w:r>
      <w:r w:rsidRPr="001D0059">
        <w:rPr>
          <w:sz w:val="24"/>
          <w:szCs w:val="24"/>
          <w:rtl/>
        </w:rPr>
        <w:t>. (</w:t>
      </w:r>
      <w:r w:rsidRPr="001D0059">
        <w:rPr>
          <w:rFonts w:hint="cs"/>
          <w:sz w:val="24"/>
          <w:szCs w:val="24"/>
          <w:rtl/>
        </w:rPr>
        <w:t>אגור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פסקי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תוספות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דעירובין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לנגן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בחופות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לתקן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משילין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ומיהו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ורקוד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המקשקש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משקולת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ולהכינו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ויקשקש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המשמר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פירותיו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וזרעיו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יספוק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כפיו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ירקד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להבריחם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ויזרוק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שוחקים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באגוזים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בטפוחים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אשוויי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גומות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שלחן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למגזר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גומות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רבינו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ירוחם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בעצמות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טשי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שמשמיעים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מתכוונין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לשיר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אלפסי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עירובין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בשוחק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בעלמא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בשוחק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להרויח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שוחק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ובחסר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וממכר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אגור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ורמב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>) #</w:t>
      </w:r>
      <w:r w:rsidRPr="001D0059">
        <w:rPr>
          <w:rFonts w:hint="cs"/>
          <w:sz w:val="24"/>
          <w:szCs w:val="24"/>
          <w:rtl/>
        </w:rPr>
        <w:t>ומ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וקטנים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דמוטב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שוגגין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מזידין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תוס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מיימוני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ולשחוק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בכדור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לשאוב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בגלגל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לגנתו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וחורבתו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פשתן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פשתן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בגלגל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גלגלים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הקבועים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סביב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גלגלים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ממלאים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למיחש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למידי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לשלשלם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לכסותן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לבנים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לכסותן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הדלף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שופכו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ומחזירו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הדלף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המאוסים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שבו</w:t>
      </w:r>
      <w:r w:rsidRPr="001D0059">
        <w:rPr>
          <w:sz w:val="24"/>
          <w:szCs w:val="24"/>
          <w:rtl/>
        </w:rPr>
        <w:t xml:space="preserve"> @44(#: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שלט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פרטיים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הנוהגים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רוכבין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הליכת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קרון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שטין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בבריכה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שכשהמים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נעקרים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ויוצאים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לבריכה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סביב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נעקרו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מחזרת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למקומם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למיגזר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שייטין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מטפחין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מספקין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מרקדין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להכות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באצבע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המשוררים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לקשקש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באגוז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לתינוק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לשחק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בזוג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שישתוק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דמספקין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ומרקדין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האידנא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דמוטב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שוגגין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בקיאין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בעשיית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למיגזר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דמלתא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>. (</w:t>
      </w:r>
      <w:r w:rsidRPr="001D0059">
        <w:rPr>
          <w:rFonts w:hint="cs"/>
          <w:sz w:val="24"/>
          <w:szCs w:val="24"/>
          <w:rtl/>
        </w:rPr>
        <w:t>תוספות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דנין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לתפוס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ולהכניס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הסוהר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עונש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להלקותו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כלום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הלקט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מקדשין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ובנים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הכניסה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סומכין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הדחק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הבריות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שרגילין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שלפעמים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להשוות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הנדוניא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והקידושין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הוכנו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ולנשואין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ולחתן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יכנוס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לכתחלה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>):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חולצין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מיבמין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כונסין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מקדישין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מעריכין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מחרימין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מפרישין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תרומות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ומעשרות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מגרשין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דתקיף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עלמא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שוגגין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מזידין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מוטעין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עשוי</w:t>
      </w:r>
      <w:r w:rsidRPr="001D0059">
        <w:rPr>
          <w:sz w:val="24"/>
          <w:szCs w:val="24"/>
          <w:rtl/>
        </w:rPr>
        <w:t xml:space="preserve">: #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הכונס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האלמנה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עסי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להשיט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להוליכו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קסמים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להפצילן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לנקות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קשורה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כמנהג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הספינות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העומדות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בנמל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: @44(#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תולדות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מאבות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צפרניו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ומלקט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שחורות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ילבש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סריקה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וחפיפה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יבלת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מגופו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המוחק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הקלף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שעוה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הפנקס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לכתוב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אותיות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שכתוב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מוחק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לכתוב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באצבעו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במשקין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השולחן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באפר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לרשום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אותיות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תרומת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הדשן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בצפורן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הספר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שרושמין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המתקיים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למתחו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תופר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שמהדקים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הבגדים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סביב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זרועותיהם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שמותחין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ומתהדק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למתחו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הנקבים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ומתוקנים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בתפירה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ובעיגול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שנפלו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להחזירם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בכסת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לקבץ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ממשרפות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שדומה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לקבץ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גידולו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המקבץ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עיגול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שנקב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תאנים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והכניס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שנתקבצו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תולדות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שנותנים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שומשמין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ואגוזים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יחבצם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זרע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פשתן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שומשמין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שמתערבים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ונתלים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החרס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הנייר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כמתקן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המדבק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בקולן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סופרים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תולדת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דבוקים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דבוקים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לקלקל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תולדת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קורע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וחייב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נדרים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מתירים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נדרים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נדרי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להפירם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פלונית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פלוני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נזדמן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האחרון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נדרו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נשאלין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חרמי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הקהל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שמב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חז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גזירה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סופרים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דוחק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מוריד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מהאילן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טרוד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ונחפז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ומטעם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שמג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נבילות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להפרישו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ולהפרישו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מאיסור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דאורייתא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ולהאכילו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בידים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סופרים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להרגילו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בחילול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לחינוך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לחינוך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להפרישו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תוס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חינוך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בלבד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לאביו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בקטנותו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כשהגדיל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לתשובה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ולכפרה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עונשין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פסקי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שדמ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יודע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שכחתו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השביעי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בקידוש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והבדלה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להתפרנס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פרנסתו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מצומצמת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יודע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שיודע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חמישי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ליציאתו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יודע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ליציאתו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דבודאי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לעולם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לדגלי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להליכה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עבידא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רש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חריץ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דבעינן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ואלכסונן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ותוס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עירובין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המקיפים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שבכתלי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נדונין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ורחבן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הרשב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והמגיד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לרקיע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מגדל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רחובות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ושווקים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הרחבים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#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מפולשים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דלתותיו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נעולות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בלילה</w:t>
      </w:r>
      <w:r w:rsidRPr="001D0059">
        <w:rPr>
          <w:sz w:val="24"/>
          <w:szCs w:val="24"/>
          <w:rtl/>
        </w:rPr>
        <w:t>)(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הרחבים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ומתקצרין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בקצתן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הרחבים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ושליש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מפולשים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דורסין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ומשלש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%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מצומצמים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מכתפים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מכתפים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להשלימו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לארבעה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גומא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תופסת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שבכתלים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נידונים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מדותיהם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הילוך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ובקעה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ואצטוונית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ואיצטבא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פירוש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אצטוונית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החנויות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שיושבים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הסוחרים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ואצטבא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שמניחים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פרקמטיא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העמודים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הסמוכה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מחיצות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ברביעית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חריץ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וקרויו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משלימו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חוקק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באמצע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רחוק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הכתלים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#) </w:t>
      </w:r>
      <w:r w:rsidRPr="001D0059">
        <w:rPr>
          <w:rFonts w:hint="cs"/>
          <w:sz w:val="24"/>
          <w:szCs w:val="24"/>
          <w:rtl/>
        </w:rPr>
        <w:t>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הבולט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ניכרות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זיזין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הבולטים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נידונים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ורחבם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תופסת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ונחלים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משחינן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הנוטל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עמוק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בסמוך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לרקיע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חריץ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ועמוק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הגבוהות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וניער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ככרמלית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משתתפין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רמב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חילוק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לכרמלית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רש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ומכניס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וזורק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ומושיט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וחכמים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ולהכניס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מכניס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מושיט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וזורק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איפכא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יעמוד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חפץ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ויתננו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איפכא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ולהחליף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דרבנן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']: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במעביר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וחכמים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להעביר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ובקעה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נינהו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קרפף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מאתים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חכמים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העוברת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ולנעול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ולהחזיר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אליו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אסקופה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ורחבה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ומשקוף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להכניס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מהאסקופה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איפכא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דחיישי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התקר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האסקופה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שלפניה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וניעור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התקרה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הצדדי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שלפניה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בגגין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הבולטין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שלפניהם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דשבת</w:t>
      </w:r>
      <w:r w:rsidRPr="001D0059">
        <w:rPr>
          <w:sz w:val="24"/>
          <w:szCs w:val="24"/>
          <w:rtl/>
        </w:rPr>
        <w:t xml:space="preserve">] @44(#: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שמז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הוצאה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כשעוקר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חפץ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איפכא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פשט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וחפץ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שפשט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וחפץ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מדרבנן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פשט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וחפץ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שפשט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חפץ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והכניס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שמח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המושיט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והוצי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בשוגג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להחזירה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להושיטה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במזיד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להחזירה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כשהוציא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הוציאה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להחזירה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ישליכה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חיוב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חטאת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כשהוציאה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הוציאה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גוונא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להחזירה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שמט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שיבול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ומודדים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קטנה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בינוניות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שצ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ואלכסונן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שנמצ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חומשין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חומשים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לעקור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חפץ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וליתנו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שהחפץ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יוציאנו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ואוכלין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באמצע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והאמצעי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מובלע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החיצוני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שמונה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האמצעי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מהחיצונים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מובלעים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החיצונים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להוליך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חפץ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בכרמלית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חפצים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שנוטלן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ומניחן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יעבירם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חיישינן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יביאם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לעמוד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יעמוד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איפכא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יכנוס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חיישינן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יביאם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לעמוד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ולשתות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איפכא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מפרשים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דחפצים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שהושיט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צוארו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טלטולים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משתייה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ובשותה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מקרבן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יעמוד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וישתין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איפכא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ואמתו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לחוץ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לזרקו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שירוק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המושיט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יעמוד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ויחבר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למזחילה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לקלוט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למזחילה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מזחילה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בולטת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שבולט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שנב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ונתגלגל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# </w:t>
      </w:r>
      <w:r w:rsidRPr="001D0059">
        <w:rPr>
          <w:rFonts w:hint="cs"/>
          <w:sz w:val="24"/>
          <w:szCs w:val="24"/>
          <w:rtl/>
        </w:rPr>
        <w:t>הקורא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האסקופה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ונתגלגל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מהספר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ונשאר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גוללו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נתגלגל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והאסקופה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התירו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דרסי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האסקופ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לכרמלית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המגיד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והרשב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ונתגלגל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התחתונים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הקרובים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גוללו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התחתונים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משופע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לגללו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יעמוד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בבזיון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הופכה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הכתב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משופע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גוללו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אצלו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שנג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זיזין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לזרוק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לזרוק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ישברו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עוברת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עוברת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גוונא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הבולט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מעשרה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משתמשין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זיזים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אנשים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העליון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והזיז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שתחתיו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ואוסרין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בתחתון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התחתונים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בתחתון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ובעליון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שתחתיו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נוטלים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וזכוכית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ישברו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ויביאם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שהמשתמש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הכלים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הריטב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לעולם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משתברין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בכרמלית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שנד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ואשפה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וחוליא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סביבו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למלאות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החוליא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רחוק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ממלאים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החוליא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אשפה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ורחבה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לזרוק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חיישינן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יתגלגל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לאתויי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לזרוק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לאשפה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מאוסים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המגיד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הרשב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ויבואו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לשפוך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כדרכן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ונמצאו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שופכים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גזוזטרא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הכסא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גזוזטרא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פירוש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בולט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חוצה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ממלאין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סביבה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סביב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הנקב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חילוק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מחוברת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מותרין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לשפוך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למלאות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הצדדים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שהקילו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זיז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נקב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וסגי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בהיכר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ומימיו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לשפוך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יורדים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להדיא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גזרו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ספינות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קשורות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הזורק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הכסא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תלויה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העשויה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לצניעות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הכסא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מהניא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שתפול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שתפול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הכסא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שהצואה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נופלת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מתגלגלת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ונופלת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הבריות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הכסא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בולט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נופלת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בחפירה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שסביב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תלויה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כרמלית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הכסא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דרסי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הזורק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וסבירא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הכסא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תיקון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מעורבת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דיעבד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ששכחו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הבריות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הולכי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ספינות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המשוטה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והמשוטה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שרחבה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לכרמלית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חיים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שאץ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עמוקים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לשפוך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תלויה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גזוזטראות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רחוקה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מכנגדה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עומדות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לעליונה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בשותפות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לתחתונה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לתחתונ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ששתיהן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שעשתה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האחרת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האחרת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בשתיהן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בשותפות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חברתה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העוברת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אמת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העוברת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ורחבה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ממלאין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בכניסתה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וביציאתה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משוקע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יורדת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המחיצ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באמצע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נכנסים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ויוצאים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דאמרינן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הנקבים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ריטב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שנפרצה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במלואו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למלאות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ולהכניס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במילואה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שנפרץ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גידודין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מכסים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למלאות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@44(#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להכניסן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גידודים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למלאות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A6461F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שנז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שפחותה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שופכין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ליבלע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שופך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מחזקת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חומשי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מחזקת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רמב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לכסותה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ויפלו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לשפוך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מחזקת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ישפוך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וקטין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הגשמים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לשפוך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ואכסדרה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דפנות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ודופן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שמעמידין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מגופפת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ברחבו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ופעמים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הערוך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ושוה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מצטרפין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לשפוך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דיוטאות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מעזיבה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שראוים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לבלוע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סמוכות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מצטרפות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יונתן</w:t>
      </w:r>
      <w:r w:rsidRPr="001D0059">
        <w:rPr>
          <w:sz w:val="24"/>
          <w:szCs w:val="24"/>
          <w:rtl/>
        </w:rPr>
        <w:t>):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הסמוכה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שמכוסה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במשך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לשפוך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לבלוע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מבליעים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ולהרמב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ישפוך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שופך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יורדים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לביב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לשפוך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החמה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חילוק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הוספות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כיצד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משתתפין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דמחלף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בזמן</w:t>
      </w:r>
      <w:r w:rsidRPr="001D0059">
        <w:rPr>
          <w:sz w:val="24"/>
          <w:szCs w:val="24"/>
          <w:rtl/>
        </w:rPr>
        <w:t xml:space="preserve"> @44(# </w:t>
      </w:r>
      <w:r w:rsidRPr="001D0059">
        <w:rPr>
          <w:rFonts w:hint="cs"/>
          <w:sz w:val="24"/>
          <w:szCs w:val="24"/>
          <w:rtl/>
        </w:rPr>
        <w:t>הזה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מעורבת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הזורק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תשו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') </w:t>
      </w:r>
      <w:r w:rsidRPr="001D0059">
        <w:rPr>
          <w:rFonts w:hint="cs"/>
          <w:sz w:val="24"/>
          <w:szCs w:val="24"/>
          <w:rtl/>
        </w:rPr>
        <w:t>ועיר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המוקפת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מעורבת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דמי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הצנור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להקל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עיקר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נקראים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ופרדסים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ובורגנין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חכמים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בכולו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מרובע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עגול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וקטין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ברחבו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בכולו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דסתם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קרפיפות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דרגילים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להקיף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פסין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קרפף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דעתיה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עלויה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דעירובין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תוס</w:t>
      </w:r>
      <w:r w:rsidRPr="001D0059">
        <w:rPr>
          <w:sz w:val="24"/>
          <w:szCs w:val="24"/>
          <w:rtl/>
        </w:rPr>
        <w:t xml:space="preserve">'):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הקיפו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לפרוץ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יפרוץ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ויגדור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היתיר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והעשר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ולבסוף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וגדרה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שגדר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שהשלימו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לפרוץ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צדדיה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ורוחב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כקרקעות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הקרפף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ולוקח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עתיד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לעולם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תה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דסוכה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כקרפף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קרפף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שנטע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אילנות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מיעוט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המגיד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ונתמעט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מיעוט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לבטלה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הרחיקה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מהראשונה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ונתמעט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תנטל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לעמוד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מיעוט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מיעוט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להקיפו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נבלעו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התחתונות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ונשארו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העליונות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עתה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קרפף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ונטע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אילנות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נטועים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מבטלים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נזרע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הזרעים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מבטלים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נזרע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מיעוטו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%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גנה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לבית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מיעוט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קרפף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ונכנסו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מבטלין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שנתפשטו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כזרעים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בעמקם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קרפף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הקירוי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משופע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קרפף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מצומצם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שנפרצו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במילואה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הקרפף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מייתרו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קרפף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לאיסורו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שנט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שאחורי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שאחורי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הוקפה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מטלטלין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הקיפה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נזהרין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שאחורי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סתמן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קרפף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)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בבקעה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והקיף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גרועות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בכולו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מטלטלין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כשיירא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בכולו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יקיפו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לתשמיש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מטלטלין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כשהקיפו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הקיפו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סאין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מצטרף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לשיירא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מצטרף</w:t>
      </w:r>
      <w:r w:rsidRPr="001D0059">
        <w:rPr>
          <w:sz w:val="24"/>
          <w:szCs w:val="24"/>
          <w:rtl/>
        </w:rPr>
        <w:t>. (</w:t>
      </w:r>
      <w:r w:rsidRPr="001D0059">
        <w:rPr>
          <w:rFonts w:hint="cs"/>
          <w:sz w:val="24"/>
          <w:szCs w:val="24"/>
          <w:rtl/>
        </w:rPr>
        <w:t>רמב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והקיפו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והקיפו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ונתוספו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והקיפו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החיצונים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והאמצעי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האמצעי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במילואו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לחיצונים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והחיצונים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גפופים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עודפים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באמצעו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בחיצונים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שיירא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באמצע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לאמצעי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שהחיצונים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האמצעי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במילואו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החיצונים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פרוצים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במילואם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לאמצעי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והאמצעי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מגופף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מהחיצונים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האמצעי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החיצונים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פרוצים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מהחיצונים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באמצעי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מהחיצונים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באמצעי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החיצונים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דחשיבי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שבאמצעי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בחיצונים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המגופפין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בשכותלי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נכנסין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לגדולה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וכשכותלי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מופלגים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מכותלי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הגדולה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הגדולה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הקטנה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>')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מבפנים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ונדון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מגופפין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שסא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משתמשין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מחצירו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סולם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מחצירו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איזהו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שקבעו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שנפרצה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במילואה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נידון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כצידי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כרמלית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שנפרץ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ונפרץ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הקירוי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באלכסון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תקרה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יורד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תקרה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משופע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דבעינן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ברוחב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הקירוי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תוס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משתתפים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וטור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ואמרי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תקרה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יורד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דבוקות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)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שסב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קרויה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נעשית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לצניעות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שענפיו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יורדין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ועיקרן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שמחוברים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לאילן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בכולו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הענפים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ויקשור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הענפים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ינידם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לעמוד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נטעו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להסתופף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השדות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והשלימו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חשיבה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העומדת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נעשית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שנעשית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שנעשית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בשוגג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במזיד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להחמיר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הזורק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והסירה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וחזרה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ונעשית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במזיד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חזרה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שהקיפו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במחצלאות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סביבותיהם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והבדילו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במחצלאות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נגללו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המחצלאות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נאסרו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חזרו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ונתפרשו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במזיד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חזרו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דחשיב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מוקפת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כפאה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כפאה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לזופתה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מטלטלין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מסאתים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ובאוכפות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נעוצים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בבעלי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כפותים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באנשים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שעומדים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שהועמדו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יודע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הודיעם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שידעו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עוד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מתחילה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הרגישו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לחוש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לדעתו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ובשעת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הדחק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להוליך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תינוקות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שיביאו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ושיביאנו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הלקט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פרוץ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כפתח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לפירצה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קונדיסין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דיורין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בבקעה</w:t>
      </w:r>
      <w:r w:rsidRPr="001D0059">
        <w:rPr>
          <w:sz w:val="24"/>
          <w:szCs w:val="24"/>
          <w:rtl/>
        </w:rPr>
        <w:t xml:space="preserve"> %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הרוחות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ולהרמב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הפרוץ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בבקעה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הרוחות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נוגע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מכוונים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העליון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העליון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שבצדדים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חזקים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סגי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מהני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ככיפה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רש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ברגליה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שהתחיל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להתעגל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שסג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ולחי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חכמים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תיקון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ברביעית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שנפרץ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במילואו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שיעמידנו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הפרוץ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לתקנו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משהויין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לנשתייר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בשיעור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נשתייר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טפח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במילואו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תיקון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במילואו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ופרוץ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תרגום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לוחא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חדא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שעביו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ורחבו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שיעמידנו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שיעשנה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שיקשרנו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בחבלים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לכותלי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שיוצאים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הכתלים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לרבוץ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רביעית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זיקא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#) </w:t>
      </w:r>
      <w:r w:rsidRPr="001D0059">
        <w:rPr>
          <w:rFonts w:hint="cs"/>
          <w:sz w:val="24"/>
          <w:szCs w:val="24"/>
          <w:rtl/>
        </w:rPr>
        <w:t>ולכן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מסיד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טחוי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יתמחה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לארץ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תה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שעשאו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מעצי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שנראית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בליטת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לעומדים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נראית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לעומדים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שנראית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לעומדים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תוס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דעירובין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נראית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לעומדים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הרחיקו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שהגביהו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הגביהו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ומשהו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שנזדמן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שיסמכו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ונפל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עכשיו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דמי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והמגיד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סמכו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משמונה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בולט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נדון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ויעמידנו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שכנגדו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להעמידו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מהבליטה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העמידו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שתקנו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המושך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דפנו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מבפנים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הדופן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נידון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הפנימי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נידון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הפרוץ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רביעית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שיניחנה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שיניחנה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והניח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פסול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שיניחנה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נעשית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פסולה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שאמרנו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ולפיכך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מעצי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דלשריפה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קיימא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כתותי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שיעורה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ועביה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חזקה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חזקה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אריח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מעמידים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נסמכת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היוצאות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ברחבן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בארכן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חזקים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לקבלם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חזקים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לקבלה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בלבד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עגולה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בהקיפה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ברחבה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עקומה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ועקמימותה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ינטל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העקמימות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פסולה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נוגעת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שסמכה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ופגעו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באמצע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פסולה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בשתיהן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לרחבו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קרובות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העליונה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התחתונ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העליונה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טפהים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במשך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כשרואין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ועלתה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בכוונ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פוסלים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מחצלת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נוגעת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פסול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נראית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ובטלה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#) </w:t>
      </w:r>
      <w:r w:rsidRPr="001D0059">
        <w:rPr>
          <w:rFonts w:hint="cs"/>
          <w:sz w:val="24"/>
          <w:szCs w:val="24"/>
          <w:rtl/>
        </w:rPr>
        <w:t>ונמשכת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כשרה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עקומות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ועקמימותיה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ביתידות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נחשבים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מכתלי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בנטייתם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בגבהן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בנטייתן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פסולה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מרווחים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מצומצמות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מרווחות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מצומצמות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להכשירו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ציור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ציור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קורה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מסתכלים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ברוחב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וחוקק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להשלימו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רחבו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והטור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והרמב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משלחן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נידונים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כשנים</w:t>
      </w:r>
      <w:r w:rsidRPr="001D0059">
        <w:rPr>
          <w:sz w:val="24"/>
          <w:szCs w:val="24"/>
          <w:rtl/>
        </w:rPr>
        <w:t xml:space="preserve">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משהויין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דנוהגין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האידנא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בצורות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חצרות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והמנהג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הפשוט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במדינות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לתקנן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לרחבו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בגמי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להעמיד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תחת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מכוונים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מפולש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תשובת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ברחבו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תיקון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כסתום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תיקון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לאשפה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שאשפה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להתפנות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חוששין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שירטון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יובש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שנדחו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לזריעה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וסוברים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דחיישינן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שירטון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והמגיד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ארוך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הארוך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עודף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באלכסון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באלכסון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ובארוך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הארוך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באמצע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) %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מתחלתו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החיצונים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החיצונים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ולפנים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באמצע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שעשו</w:t>
      </w:r>
      <w:r w:rsidRPr="001D0059">
        <w:rPr>
          <w:sz w:val="24"/>
          <w:szCs w:val="24"/>
          <w:rtl/>
        </w:rPr>
        <w:t xml:space="preserve"> % </w:t>
      </w:r>
      <w:r w:rsidRPr="001D0059">
        <w:rPr>
          <w:rFonts w:hint="cs"/>
          <w:sz w:val="24"/>
          <w:szCs w:val="24"/>
          <w:rtl/>
        </w:rPr>
        <w:t>צורת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מהתיקון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החיצונים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תיקון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בחלקו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שהכשרנו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להעמיד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באמצע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להעמיד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באמצע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המוכשר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וחצרות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ומעמידו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באמצע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וצדיך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מונחת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שהפס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מפסיק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וחצרות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תנאי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האמצעי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מתעקמים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ובאמצע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האמצעי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ירוחם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וטור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תיקון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שירחיק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ירחיק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ומחצה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וירחיק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ומחצה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ירחיק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שהפס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אוירא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גיסא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ודהאי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גיסא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בזוטא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תיקון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לזוטא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שאמרנו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סגי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כשלם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ומדרון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משופע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ומדרון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ומתלקט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שמגביה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כח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זקוף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תיקון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לט</w:t>
      </w:r>
      <w:r w:rsidRPr="001D0059">
        <w:rPr>
          <w:sz w:val="24"/>
          <w:szCs w:val="24"/>
          <w:rtl/>
        </w:rPr>
        <w:t xml:space="preserve"> %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כמחיצה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@44(#: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שסד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המפולש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כנדל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המפולש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לכרמלית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ריב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מעורבת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ראשיו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תנאים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המבוארים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תיקון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משני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צדדיו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ניתרת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בדלתות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שננעלות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ננעלות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לינעל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משוקעות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ומתקנן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לינעל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תיקון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מבואותיה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תיקון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מפולש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בעקמימות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בעקמימותו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% </w:t>
      </w:r>
      <w:r w:rsidRPr="001D0059">
        <w:rPr>
          <w:rFonts w:hint="cs"/>
          <w:sz w:val="24"/>
          <w:szCs w:val="24"/>
          <w:rtl/>
        </w:rPr>
        <w:t>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בעקמימות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עקמימותו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ראשיו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הפתוחי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שפתיחת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החיצון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בעקמימותו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העשוי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כנדל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וראשי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הקטנים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פתיחתו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מפולש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ומצד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סתום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בראשו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שנפרץ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שנפרץ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מצידו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שיעורו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נשתייר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ביסוד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בקעי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לתקנו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וטור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שנפרץ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במילואו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ונפרץ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נפרץ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שנכנסו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הגיפופין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שנשארו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והפרצה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ופרצת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מכוונות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ופרצת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באמצע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ופרצת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לרחבה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הוקפה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תיקון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שמצטרף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וניעור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וחפץ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יתגלגל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החפץ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ויביאנו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הכירא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היושבות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וכדיהן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דרבנן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מוטב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שוגגות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מזידות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שנפלו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קורותיו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חומ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מוקפת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לעמוד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לסתור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שנסתר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נסתר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אזלינן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לקולא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תה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שנשתתפו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ונשברה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וחצרות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הפתוחות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אסורות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שסו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חכמים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מבתיהם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שגובים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ונותנים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מבתי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מיוחד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יושבי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אהלים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שהקיפוהו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מטלטלין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מאהל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לאהל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שיירא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שהקיפוה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אהלים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קבועים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לקט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'):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שמניחים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פרוטה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מניחין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לאפוקי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אכסדר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ומרפסת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לשנותו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וליתנו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ולקבצו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והמנהג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הכנסת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הקדמונים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דעירובין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יקפיד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יאכלנו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מקפיד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בפרוסה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בשלימה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קטנה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כשיעור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נחתום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טבולה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נפרסה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וחיברה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בקיסם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שהכניס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והקצה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הפרוסה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שנפרסה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שפירשו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לקבוץ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קמח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המגיד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עירובין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המנהג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פשוט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מדינות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כשיעור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המפורש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שנשתייר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הקמח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ואדעתא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קמחם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בפרוסה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ועדשים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דוחן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שיזכנו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וכשזוכה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להגביהו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שיתוסף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יזכה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בפירוש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למתוספים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נתוספו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דיורין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השיעור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להוסיף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מחמתן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כמשזכה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יזכה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הקטנים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שלחנו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ושפחתו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הכנענים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הגדולים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סמוכים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שלחנו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ושפחתו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העבדים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מזונו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הסמוכים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שלחנו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שלחנו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במזונותיך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שלחנו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שבגרה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שלחנו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ולכתחלה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דאפשר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ובדיעבד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סומכין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שלחן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להודיע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שזיכה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מודיעם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>. (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מסובין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השלחן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סומכין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שמסובין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בשותפות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סומכין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אפוטרופוס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בעדו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%</w:t>
      </w:r>
      <w:r w:rsidRPr="001D0059">
        <w:rPr>
          <w:rFonts w:hint="cs"/>
          <w:sz w:val="24"/>
          <w:szCs w:val="24"/>
          <w:rtl/>
        </w:rPr>
        <w:t>מברך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אימתי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שמקבץ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שמזכה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לאפוקי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ולעיולי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מעכבת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שסז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אשתו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תדיר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בפירוש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בידיעתו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דמסתמא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ניחא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לזכות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בידיעתו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והאשה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בידיעתו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בידיעתו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ועכשיו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נכנסים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ונוטלים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יורדים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לנכסיו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ולזכות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כרחו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הדר</w:t>
      </w:r>
      <w:r w:rsidRPr="001D0059">
        <w:rPr>
          <w:sz w:val="24"/>
          <w:szCs w:val="24"/>
          <w:rtl/>
        </w:rPr>
        <w:t xml:space="preserve">]: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שסח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נתקלקל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נתקלקל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ולתקנו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להודיע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להודיע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להודיעם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להודיעם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נתוספו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להודיעם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בתחלתו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שיעורו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בגרוגרות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משמונ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שיעורו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שמונ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גרוגרות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כשמונה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ביצים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מכשיעורו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ראשונ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ונשתייר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לשאר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נתעפש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ונפסל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לגמרי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מחדש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נהגו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ממהרת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להתעפש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ועוד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דיכולים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לשמרה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הפסח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ויכולים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השנה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ישכחו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שצ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שסט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אופן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לנחתום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יבואו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לקנו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ממך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החנוני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האחרים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וזכה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הנחתום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לבעל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0B42A0">
      <w:pPr>
        <w:spacing w:after="0"/>
        <w:jc w:val="both"/>
        <w:rPr>
          <w:sz w:val="24"/>
          <w:szCs w:val="24"/>
          <w:vertAlign w:val="superscript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אכסדרה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ומרפס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התבן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העצים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הבקר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האוצרו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והשאילן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השכירן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ניטלים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מחמ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כבדן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מחמ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כאורחים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מבתיהם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קנויות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ומוליכים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ערובן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יהונתן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משתתפין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והשכיר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אדעתא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והשכיר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שכרה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אדעתא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תפיסת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חבורות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ששבתו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בטרקלין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וחלקוהו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החיצון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הפנימיים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עוברים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שלפניהם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מגיעות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לתקרה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חדר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יריעות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מחבורות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שבטרקלין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הטרקלין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שמניחים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דיורין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חלקוהו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נוגעות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לתקר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>')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חבורות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מקצתן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ומקצתן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מחולקים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כמשותפין</w:t>
      </w:r>
      <w:r w:rsidRPr="001D0059">
        <w:rPr>
          <w:sz w:val="24"/>
          <w:szCs w:val="24"/>
          <w:rtl/>
        </w:rPr>
        <w:t>. (</w:t>
      </w:r>
      <w:r w:rsidRPr="001D0059">
        <w:rPr>
          <w:rFonts w:hint="cs"/>
          <w:sz w:val="24"/>
          <w:szCs w:val="24"/>
          <w:rtl/>
        </w:rPr>
        <w:t>המגיד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>')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דיורין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בטרקלין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וחבורה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מלמד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תלמידים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הלומדים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בחדרו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בחדרו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אנשי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שלחן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כאנשי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הוצרכו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אנשי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לכולן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מוליכין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שמניחים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חשובים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BB61C2">
      <w:pPr>
        <w:jc w:val="both"/>
        <w:rPr>
          <w:sz w:val="24"/>
          <w:szCs w:val="24"/>
          <w:rtl/>
        </w:rPr>
      </w:pPr>
      <w:r w:rsidRPr="001D0059">
        <w:rPr>
          <w:rFonts w:cs="Times New Roman"/>
          <w:sz w:val="24"/>
          <w:szCs w:val="24"/>
          <w:vertAlign w:val="superscript"/>
          <w:rtl/>
        </w:rPr>
        <w:t>@33</w:t>
      </w:r>
      <w:r w:rsidRPr="001D0059">
        <w:rPr>
          <w:rFonts w:cs="Times New Roman" w:hint="cs"/>
          <w:sz w:val="24"/>
          <w:szCs w:val="24"/>
          <w:rtl/>
        </w:rPr>
        <w:t>הגה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וכן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הרבה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בעלי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בתים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אוכלים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בחדר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אחד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כל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אחד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על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שלחנו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אע</w:t>
      </w:r>
      <w:r w:rsidRPr="001D0059">
        <w:rPr>
          <w:rFonts w:cs="Times New Roman"/>
          <w:sz w:val="24"/>
          <w:szCs w:val="24"/>
          <w:rtl/>
        </w:rPr>
        <w:t>"</w:t>
      </w:r>
      <w:r w:rsidRPr="001D0059">
        <w:rPr>
          <w:rFonts w:cs="Times New Roman" w:hint="cs"/>
          <w:sz w:val="24"/>
          <w:szCs w:val="24"/>
          <w:rtl/>
        </w:rPr>
        <w:t>פ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שכל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</w:t>
      </w:r>
      <w:r w:rsidRPr="001D0059">
        <w:rPr>
          <w:rFonts w:cs="Times New Roman"/>
          <w:sz w:val="24"/>
          <w:szCs w:val="24"/>
          <w:rtl/>
        </w:rPr>
        <w:t xml:space="preserve">' </w:t>
      </w:r>
      <w:r w:rsidRPr="001D0059">
        <w:rPr>
          <w:rFonts w:cs="Times New Roman" w:hint="cs"/>
          <w:sz w:val="24"/>
          <w:szCs w:val="24"/>
          <w:rtl/>
        </w:rPr>
        <w:t>ישן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בחדר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בפני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עצמו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עירוב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</w:t>
      </w:r>
      <w:r w:rsidRPr="001D0059">
        <w:rPr>
          <w:rFonts w:cs="Times New Roman"/>
          <w:sz w:val="24"/>
          <w:szCs w:val="24"/>
          <w:rtl/>
        </w:rPr>
        <w:t xml:space="preserve">' </w:t>
      </w:r>
      <w:r w:rsidRPr="001D0059">
        <w:rPr>
          <w:rFonts w:cs="Times New Roman" w:hint="cs"/>
          <w:sz w:val="24"/>
          <w:szCs w:val="24"/>
          <w:rtl/>
        </w:rPr>
        <w:t>לכולם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/>
          <w:sz w:val="24"/>
          <w:szCs w:val="24"/>
          <w:vertAlign w:val="superscript"/>
          <w:rtl/>
        </w:rPr>
        <w:t>@77</w:t>
      </w:r>
      <w:r w:rsidRPr="001D0059">
        <w:rPr>
          <w:rFonts w:cs="Times New Roman"/>
          <w:sz w:val="24"/>
          <w:szCs w:val="24"/>
          <w:rtl/>
        </w:rPr>
        <w:t>(</w:t>
      </w:r>
      <w:r w:rsidRPr="001D0059">
        <w:rPr>
          <w:rFonts w:cs="Times New Roman" w:hint="cs"/>
          <w:sz w:val="24"/>
          <w:szCs w:val="24"/>
          <w:rtl/>
        </w:rPr>
        <w:t>ז</w:t>
      </w:r>
      <w:r w:rsidRPr="001D0059">
        <w:rPr>
          <w:rFonts w:cs="Times New Roman"/>
          <w:sz w:val="24"/>
          <w:szCs w:val="24"/>
          <w:rtl/>
        </w:rPr>
        <w:t xml:space="preserve">) </w:t>
      </w:r>
      <w:r w:rsidRPr="001D0059">
        <w:rPr>
          <w:rFonts w:cs="Times New Roman" w:hint="cs"/>
          <w:sz w:val="24"/>
          <w:szCs w:val="24"/>
          <w:rtl/>
        </w:rPr>
        <w:t>הואיל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ואין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מחיצה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מפסקת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בין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מקום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אכילתן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הוי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כחמשה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ששבתו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בטרקלין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וכו</w:t>
      </w:r>
      <w:r w:rsidRPr="001D0059">
        <w:rPr>
          <w:rFonts w:cs="Times New Roman"/>
          <w:sz w:val="24"/>
          <w:szCs w:val="24"/>
          <w:rtl/>
        </w:rPr>
        <w:t xml:space="preserve">' </w:t>
      </w:r>
      <w:r w:rsidRPr="001D0059">
        <w:rPr>
          <w:rFonts w:cs="Times New Roman" w:hint="cs"/>
          <w:sz w:val="24"/>
          <w:szCs w:val="24"/>
          <w:rtl/>
        </w:rPr>
        <w:t>ואע</w:t>
      </w:r>
      <w:r w:rsidRPr="001D0059">
        <w:rPr>
          <w:rFonts w:cs="Times New Roman"/>
          <w:sz w:val="24"/>
          <w:szCs w:val="24"/>
          <w:rtl/>
        </w:rPr>
        <w:t>"</w:t>
      </w:r>
      <w:r w:rsidRPr="001D0059">
        <w:rPr>
          <w:rFonts w:cs="Times New Roman" w:hint="cs"/>
          <w:sz w:val="24"/>
          <w:szCs w:val="24"/>
          <w:rtl/>
        </w:rPr>
        <w:t>פ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שפורסין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לפעמים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וילון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לפניהם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לצניעות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לא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מיקרי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מחיצה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הואיל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ולא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הוי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שם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/>
          <w:sz w:val="24"/>
          <w:szCs w:val="24"/>
          <w:vertAlign w:val="superscript"/>
          <w:rtl/>
        </w:rPr>
        <w:t>@55</w:t>
      </w:r>
      <w:r w:rsidRPr="001D0059">
        <w:rPr>
          <w:rFonts w:cs="Times New Roman" w:hint="cs"/>
          <w:sz w:val="24"/>
          <w:szCs w:val="24"/>
          <w:rtl/>
        </w:rPr>
        <w:t>ט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בקביעות</w:t>
      </w:r>
      <w:r w:rsidRPr="001D0059">
        <w:rPr>
          <w:rFonts w:cs="Times New Roman"/>
          <w:sz w:val="24"/>
          <w:szCs w:val="24"/>
          <w:rtl/>
        </w:rPr>
        <w:t xml:space="preserve"> (</w:t>
      </w:r>
      <w:r w:rsidRPr="001D0059">
        <w:rPr>
          <w:rFonts w:cs="Times New Roman" w:hint="cs"/>
          <w:sz w:val="24"/>
          <w:szCs w:val="24"/>
          <w:rtl/>
        </w:rPr>
        <w:t>ר</w:t>
      </w:r>
      <w:r w:rsidRPr="001D0059">
        <w:rPr>
          <w:rFonts w:cs="Times New Roman"/>
          <w:sz w:val="24"/>
          <w:szCs w:val="24"/>
          <w:rtl/>
        </w:rPr>
        <w:t xml:space="preserve">' </w:t>
      </w:r>
      <w:r w:rsidRPr="001D0059">
        <w:rPr>
          <w:rFonts w:cs="Times New Roman" w:hint="cs"/>
          <w:sz w:val="24"/>
          <w:szCs w:val="24"/>
          <w:rtl/>
        </w:rPr>
        <w:t>ירוחם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חט</w:t>
      </w:r>
      <w:r w:rsidRPr="001D0059">
        <w:rPr>
          <w:rFonts w:cs="Times New Roman"/>
          <w:sz w:val="24"/>
          <w:szCs w:val="24"/>
          <w:rtl/>
        </w:rPr>
        <w:t>"</w:t>
      </w:r>
      <w:r w:rsidRPr="001D0059">
        <w:rPr>
          <w:rFonts w:cs="Times New Roman" w:hint="cs"/>
          <w:sz w:val="24"/>
          <w:szCs w:val="24"/>
          <w:rtl/>
        </w:rPr>
        <w:t>ו</w:t>
      </w:r>
      <w:r w:rsidRPr="001D0059">
        <w:rPr>
          <w:rFonts w:cs="Times New Roman"/>
          <w:sz w:val="24"/>
          <w:szCs w:val="24"/>
          <w:rtl/>
        </w:rPr>
        <w:t xml:space="preserve">): </w:t>
      </w:r>
    </w:p>
    <w:p w:rsidR="003F2288" w:rsidRPr="001D0059" w:rsidRDefault="003F2288" w:rsidP="00BB61C2">
      <w:pPr>
        <w:jc w:val="both"/>
        <w:rPr>
          <w:sz w:val="24"/>
          <w:szCs w:val="24"/>
          <w:rtl/>
        </w:rPr>
      </w:pPr>
      <w:r w:rsidRPr="001D0059">
        <w:rPr>
          <w:rFonts w:cs="Times New Roman"/>
          <w:sz w:val="24"/>
          <w:szCs w:val="24"/>
          <w:vertAlign w:val="superscript"/>
          <w:rtl/>
        </w:rPr>
        <w:t>@11</w:t>
      </w:r>
      <w:r w:rsidRPr="001D0059">
        <w:rPr>
          <w:rFonts w:cs="Times New Roman" w:hint="cs"/>
          <w:sz w:val="24"/>
          <w:szCs w:val="24"/>
          <w:rtl/>
        </w:rPr>
        <w:t>ה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/>
          <w:sz w:val="24"/>
          <w:szCs w:val="24"/>
          <w:vertAlign w:val="superscript"/>
          <w:rtl/>
        </w:rPr>
        <w:t>@44</w:t>
      </w:r>
      <w:r w:rsidRPr="001D0059">
        <w:rPr>
          <w:rFonts w:cs="Times New Roman" w:hint="cs"/>
          <w:sz w:val="24"/>
          <w:szCs w:val="24"/>
          <w:rtl/>
        </w:rPr>
        <w:t>ס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מי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שאוכל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במקום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</w:t>
      </w:r>
      <w:r w:rsidRPr="001D0059">
        <w:rPr>
          <w:rFonts w:cs="Times New Roman"/>
          <w:sz w:val="24"/>
          <w:szCs w:val="24"/>
          <w:rtl/>
        </w:rPr>
        <w:t xml:space="preserve">' </w:t>
      </w:r>
      <w:r w:rsidRPr="001D0059">
        <w:rPr>
          <w:rFonts w:cs="Times New Roman" w:hint="cs"/>
          <w:sz w:val="24"/>
          <w:szCs w:val="24"/>
          <w:rtl/>
        </w:rPr>
        <w:t>וישן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במקום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אחר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מקום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אכילתו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הוא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העיקר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ושם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הוא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אוסר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/>
          <w:sz w:val="24"/>
          <w:szCs w:val="24"/>
          <w:vertAlign w:val="superscript"/>
          <w:rtl/>
        </w:rPr>
        <w:t>@44</w:t>
      </w:r>
      <w:r w:rsidRPr="001D0059">
        <w:rPr>
          <w:rFonts w:cs="Times New Roman" w:hint="cs"/>
          <w:sz w:val="24"/>
          <w:szCs w:val="24"/>
          <w:rtl/>
        </w:rPr>
        <w:t>ע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הילכך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האחים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שאוכלים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בבית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אביהם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וישנים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בבתיהם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אינם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אוסרים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ואם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נותן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להם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/>
          <w:sz w:val="24"/>
          <w:szCs w:val="24"/>
          <w:vertAlign w:val="superscript"/>
          <w:rtl/>
        </w:rPr>
        <w:t>@55</w:t>
      </w:r>
      <w:r w:rsidRPr="001D0059">
        <w:rPr>
          <w:rFonts w:cs="Times New Roman" w:hint="cs"/>
          <w:sz w:val="24"/>
          <w:szCs w:val="24"/>
          <w:rtl/>
        </w:rPr>
        <w:t>י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/>
          <w:sz w:val="24"/>
          <w:szCs w:val="24"/>
          <w:vertAlign w:val="superscript"/>
          <w:rtl/>
        </w:rPr>
        <w:t>@66</w:t>
      </w:r>
      <w:r w:rsidRPr="001D0059">
        <w:rPr>
          <w:rFonts w:cs="Times New Roman"/>
          <w:sz w:val="24"/>
          <w:szCs w:val="24"/>
          <w:rtl/>
        </w:rPr>
        <w:t>(</w:t>
      </w:r>
      <w:r w:rsidRPr="001D0059">
        <w:rPr>
          <w:rFonts w:cs="Times New Roman" w:hint="cs"/>
          <w:sz w:val="24"/>
          <w:szCs w:val="24"/>
          <w:rtl/>
        </w:rPr>
        <w:t>ט</w:t>
      </w:r>
      <w:r w:rsidRPr="001D0059">
        <w:rPr>
          <w:rFonts w:cs="Times New Roman"/>
          <w:sz w:val="24"/>
          <w:szCs w:val="24"/>
          <w:rtl/>
        </w:rPr>
        <w:t xml:space="preserve">) </w:t>
      </w:r>
      <w:r w:rsidRPr="001D0059">
        <w:rPr>
          <w:rFonts w:cs="Times New Roman" w:hint="cs"/>
          <w:sz w:val="24"/>
          <w:szCs w:val="24"/>
          <w:rtl/>
        </w:rPr>
        <w:t>פרס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ואוכלים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בבתיהם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אוסרים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/>
          <w:sz w:val="24"/>
          <w:szCs w:val="24"/>
          <w:vertAlign w:val="superscript"/>
          <w:rtl/>
        </w:rPr>
        <w:t>@77</w:t>
      </w:r>
      <w:r w:rsidRPr="001D0059">
        <w:rPr>
          <w:rFonts w:cs="Times New Roman"/>
          <w:sz w:val="24"/>
          <w:szCs w:val="24"/>
          <w:rtl/>
        </w:rPr>
        <w:t>(</w:t>
      </w:r>
      <w:r w:rsidRPr="001D0059">
        <w:rPr>
          <w:rFonts w:cs="Times New Roman" w:hint="cs"/>
          <w:sz w:val="24"/>
          <w:szCs w:val="24"/>
          <w:rtl/>
        </w:rPr>
        <w:t>ח</w:t>
      </w:r>
      <w:r w:rsidRPr="001D0059">
        <w:rPr>
          <w:rFonts w:cs="Times New Roman"/>
          <w:sz w:val="24"/>
          <w:szCs w:val="24"/>
          <w:rtl/>
        </w:rPr>
        <w:t xml:space="preserve">) </w:t>
      </w:r>
      <w:r w:rsidRPr="001D0059">
        <w:rPr>
          <w:rFonts w:cs="Times New Roman"/>
          <w:sz w:val="24"/>
          <w:szCs w:val="24"/>
          <w:vertAlign w:val="superscript"/>
          <w:rtl/>
        </w:rPr>
        <w:t>@44</w:t>
      </w:r>
      <w:r w:rsidRPr="001D0059">
        <w:rPr>
          <w:rFonts w:cs="Times New Roman" w:hint="cs"/>
          <w:sz w:val="24"/>
          <w:szCs w:val="24"/>
          <w:rtl/>
        </w:rPr>
        <w:t>פ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והני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מילי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כשנותנים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בני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שאר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החצר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עירובן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במקום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אח</w:t>
      </w:r>
      <w:r w:rsidRPr="001D0059">
        <w:rPr>
          <w:rFonts w:cs="Times New Roman"/>
          <w:sz w:val="24"/>
          <w:szCs w:val="24"/>
          <w:rtl/>
        </w:rPr>
        <w:t xml:space="preserve">' </w:t>
      </w:r>
      <w:r w:rsidRPr="001D0059">
        <w:rPr>
          <w:rFonts w:cs="Times New Roman" w:hint="cs"/>
          <w:sz w:val="24"/>
          <w:szCs w:val="24"/>
          <w:rtl/>
        </w:rPr>
        <w:t>אבל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היו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בני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שאר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החצר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נותנים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העירוב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בא</w:t>
      </w:r>
      <w:r w:rsidRPr="001D0059">
        <w:rPr>
          <w:rFonts w:cs="Times New Roman"/>
          <w:sz w:val="24"/>
          <w:szCs w:val="24"/>
          <w:rtl/>
        </w:rPr>
        <w:t xml:space="preserve">' </w:t>
      </w:r>
      <w:r w:rsidRPr="001D0059">
        <w:rPr>
          <w:rFonts w:cs="Times New Roman" w:hint="cs"/>
          <w:sz w:val="24"/>
          <w:szCs w:val="24"/>
          <w:rtl/>
        </w:rPr>
        <w:t>מבתים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אלו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או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שאין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עמהם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דיורים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בחצר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אינם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צריכים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לערב</w:t>
      </w:r>
      <w:r w:rsidRPr="001D0059">
        <w:rPr>
          <w:rFonts w:cs="Times New Roman"/>
          <w:sz w:val="24"/>
          <w:szCs w:val="24"/>
          <w:rtl/>
        </w:rPr>
        <w:t xml:space="preserve">: </w:t>
      </w:r>
    </w:p>
    <w:p w:rsidR="003F2288" w:rsidRPr="001D0059" w:rsidRDefault="003F2288" w:rsidP="00BB61C2">
      <w:pPr>
        <w:jc w:val="both"/>
        <w:rPr>
          <w:sz w:val="24"/>
          <w:szCs w:val="24"/>
          <w:rtl/>
        </w:rPr>
      </w:pPr>
      <w:r w:rsidRPr="001D0059">
        <w:rPr>
          <w:rFonts w:cs="Times New Roman"/>
          <w:sz w:val="24"/>
          <w:szCs w:val="24"/>
          <w:vertAlign w:val="superscript"/>
          <w:rtl/>
        </w:rPr>
        <w:t>@11</w:t>
      </w:r>
      <w:r w:rsidRPr="001D0059">
        <w:rPr>
          <w:rFonts w:cs="Times New Roman" w:hint="cs"/>
          <w:sz w:val="24"/>
          <w:szCs w:val="24"/>
          <w:rtl/>
        </w:rPr>
        <w:t>ו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/>
          <w:sz w:val="24"/>
          <w:szCs w:val="24"/>
          <w:vertAlign w:val="superscript"/>
          <w:rtl/>
        </w:rPr>
        <w:t>@44</w:t>
      </w:r>
      <w:r w:rsidRPr="001D0059">
        <w:rPr>
          <w:rFonts w:cs="Times New Roman" w:hint="cs"/>
          <w:sz w:val="24"/>
          <w:szCs w:val="24"/>
          <w:rtl/>
        </w:rPr>
        <w:t>צ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מי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שיש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לו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חמשה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נשים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וחמש</w:t>
      </w:r>
      <w:r w:rsidRPr="001D0059">
        <w:rPr>
          <w:rFonts w:cs="Times New Roman"/>
          <w:sz w:val="24"/>
          <w:szCs w:val="24"/>
          <w:rtl/>
        </w:rPr>
        <w:t xml:space="preserve">' </w:t>
      </w:r>
      <w:r w:rsidRPr="001D0059">
        <w:rPr>
          <w:rFonts w:cs="Times New Roman" w:hint="cs"/>
          <w:sz w:val="24"/>
          <w:szCs w:val="24"/>
          <w:rtl/>
        </w:rPr>
        <w:t>עבדים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מקבלים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ממנו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פרס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וכל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</w:t>
      </w:r>
      <w:r w:rsidRPr="001D0059">
        <w:rPr>
          <w:rFonts w:cs="Times New Roman"/>
          <w:sz w:val="24"/>
          <w:szCs w:val="24"/>
          <w:rtl/>
        </w:rPr>
        <w:t xml:space="preserve">' </w:t>
      </w:r>
      <w:r w:rsidRPr="001D0059">
        <w:rPr>
          <w:rFonts w:cs="Times New Roman" w:hint="cs"/>
          <w:sz w:val="24"/>
          <w:szCs w:val="24"/>
          <w:rtl/>
        </w:rPr>
        <w:t>אוכל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בביתו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וכן</w:t>
      </w:r>
      <w:r w:rsidRPr="001D0059">
        <w:rPr>
          <w:rFonts w:cs="Times New Roman"/>
          <w:sz w:val="24"/>
          <w:szCs w:val="24"/>
          <w:rtl/>
        </w:rPr>
        <w:t xml:space="preserve"> # </w:t>
      </w:r>
      <w:r w:rsidRPr="001D0059">
        <w:rPr>
          <w:rFonts w:cs="Times New Roman"/>
          <w:sz w:val="24"/>
          <w:szCs w:val="24"/>
          <w:vertAlign w:val="superscript"/>
          <w:rtl/>
        </w:rPr>
        <w:t>@44</w:t>
      </w:r>
      <w:r w:rsidRPr="001D0059">
        <w:rPr>
          <w:rFonts w:cs="Times New Roman" w:hint="cs"/>
          <w:sz w:val="24"/>
          <w:szCs w:val="24"/>
          <w:rtl/>
        </w:rPr>
        <w:t>ק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תלמיד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המקבל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פרס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מרבו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ואוכל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בביתו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אינם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אוסרים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זה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על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זה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אין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עמהם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דיורין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בחצר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או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העירוב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בא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אצלם</w:t>
      </w:r>
      <w:r w:rsidRPr="001D0059">
        <w:rPr>
          <w:rFonts w:cs="Times New Roman"/>
          <w:sz w:val="24"/>
          <w:szCs w:val="24"/>
          <w:rtl/>
        </w:rPr>
        <w:t xml:space="preserve">: </w:t>
      </w:r>
    </w:p>
    <w:p w:rsidR="003F2288" w:rsidRPr="001D0059" w:rsidRDefault="003F2288" w:rsidP="00BB61C2">
      <w:pPr>
        <w:jc w:val="both"/>
        <w:rPr>
          <w:sz w:val="24"/>
          <w:szCs w:val="24"/>
          <w:rtl/>
        </w:rPr>
      </w:pPr>
      <w:r w:rsidRPr="001D0059">
        <w:rPr>
          <w:rFonts w:cs="Times New Roman"/>
          <w:sz w:val="24"/>
          <w:szCs w:val="24"/>
          <w:vertAlign w:val="superscript"/>
          <w:rtl/>
        </w:rPr>
        <w:t>@11</w:t>
      </w:r>
      <w:r w:rsidRPr="001D0059">
        <w:rPr>
          <w:rFonts w:cs="Times New Roman" w:hint="cs"/>
          <w:sz w:val="24"/>
          <w:szCs w:val="24"/>
          <w:rtl/>
        </w:rPr>
        <w:t>ז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/>
          <w:sz w:val="24"/>
          <w:szCs w:val="24"/>
          <w:vertAlign w:val="superscript"/>
          <w:rtl/>
        </w:rPr>
        <w:t>@44</w:t>
      </w:r>
      <w:r w:rsidRPr="001D0059">
        <w:rPr>
          <w:rFonts w:cs="Times New Roman" w:hint="cs"/>
          <w:sz w:val="24"/>
          <w:szCs w:val="24"/>
          <w:rtl/>
        </w:rPr>
        <w:t>ר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עשרה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בתים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זה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לפנים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מזה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וכולם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עוברים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זה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לזה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ויוצאים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דרך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החיצון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לחצר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/>
          <w:sz w:val="24"/>
          <w:szCs w:val="24"/>
          <w:vertAlign w:val="superscript"/>
          <w:rtl/>
        </w:rPr>
        <w:t>@77</w:t>
      </w:r>
      <w:r w:rsidRPr="001D0059">
        <w:rPr>
          <w:rFonts w:cs="Times New Roman"/>
          <w:sz w:val="24"/>
          <w:szCs w:val="24"/>
          <w:rtl/>
        </w:rPr>
        <w:t>(</w:t>
      </w:r>
      <w:r w:rsidRPr="001D0059">
        <w:rPr>
          <w:rFonts w:cs="Times New Roman" w:hint="cs"/>
          <w:sz w:val="24"/>
          <w:szCs w:val="24"/>
          <w:rtl/>
        </w:rPr>
        <w:t>ט</w:t>
      </w:r>
      <w:r w:rsidRPr="001D0059">
        <w:rPr>
          <w:rFonts w:cs="Times New Roman"/>
          <w:sz w:val="24"/>
          <w:szCs w:val="24"/>
          <w:rtl/>
        </w:rPr>
        <w:t xml:space="preserve">) </w:t>
      </w:r>
      <w:r w:rsidRPr="001D0059">
        <w:rPr>
          <w:rFonts w:cs="Times New Roman"/>
          <w:sz w:val="24"/>
          <w:szCs w:val="24"/>
          <w:vertAlign w:val="superscript"/>
          <w:rtl/>
        </w:rPr>
        <w:t>@55</w:t>
      </w:r>
      <w:r w:rsidRPr="001D0059">
        <w:rPr>
          <w:rFonts w:cs="Times New Roman" w:hint="cs"/>
          <w:sz w:val="24"/>
          <w:szCs w:val="24"/>
          <w:rtl/>
        </w:rPr>
        <w:t>יא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שנים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הפנימיים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לבד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צריכים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ליתן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בעירוב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והשאר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פטורים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שחשובים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כולם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כבית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שער</w:t>
      </w:r>
      <w:r w:rsidRPr="001D0059">
        <w:rPr>
          <w:rFonts w:cs="Times New Roman"/>
          <w:sz w:val="24"/>
          <w:szCs w:val="24"/>
          <w:rtl/>
        </w:rPr>
        <w:t xml:space="preserve">: </w:t>
      </w:r>
    </w:p>
    <w:p w:rsidR="003F2288" w:rsidRPr="001D0059" w:rsidRDefault="003F2288" w:rsidP="00BB61C2">
      <w:pPr>
        <w:jc w:val="both"/>
        <w:rPr>
          <w:sz w:val="24"/>
          <w:szCs w:val="24"/>
        </w:rPr>
      </w:pPr>
      <w:r w:rsidRPr="001D0059">
        <w:rPr>
          <w:rFonts w:cs="Times New Roman"/>
          <w:sz w:val="24"/>
          <w:szCs w:val="24"/>
          <w:vertAlign w:val="superscript"/>
          <w:rtl/>
        </w:rPr>
        <w:t>@11</w:t>
      </w:r>
      <w:r w:rsidRPr="001D0059">
        <w:rPr>
          <w:rFonts w:cs="Times New Roman" w:hint="cs"/>
          <w:sz w:val="24"/>
          <w:szCs w:val="24"/>
          <w:rtl/>
        </w:rPr>
        <w:t>ח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/>
          <w:sz w:val="24"/>
          <w:szCs w:val="24"/>
          <w:vertAlign w:val="superscript"/>
          <w:rtl/>
        </w:rPr>
        <w:t>@44</w:t>
      </w:r>
      <w:r w:rsidRPr="001D0059">
        <w:rPr>
          <w:rFonts w:cs="Times New Roman" w:hint="cs"/>
          <w:sz w:val="24"/>
          <w:szCs w:val="24"/>
          <w:rtl/>
        </w:rPr>
        <w:t>ש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המתארח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בחצר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אפי</w:t>
      </w:r>
      <w:r w:rsidRPr="001D0059">
        <w:rPr>
          <w:rFonts w:cs="Times New Roman"/>
          <w:sz w:val="24"/>
          <w:szCs w:val="24"/>
          <w:rtl/>
        </w:rPr>
        <w:t xml:space="preserve">' </w:t>
      </w:r>
      <w:r w:rsidRPr="001D0059">
        <w:rPr>
          <w:rFonts w:cs="Times New Roman" w:hint="cs"/>
          <w:sz w:val="24"/>
          <w:szCs w:val="24"/>
          <w:rtl/>
        </w:rPr>
        <w:t>נתארח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בבית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בפני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עצמו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לא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נתארח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דרך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קבע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/>
          <w:sz w:val="24"/>
          <w:szCs w:val="24"/>
          <w:vertAlign w:val="superscript"/>
          <w:rtl/>
        </w:rPr>
        <w:t>@77</w:t>
      </w:r>
      <w:r w:rsidRPr="001D0059">
        <w:rPr>
          <w:rFonts w:cs="Times New Roman"/>
          <w:sz w:val="24"/>
          <w:szCs w:val="24"/>
          <w:rtl/>
        </w:rPr>
        <w:t>(</w:t>
      </w:r>
      <w:r w:rsidRPr="001D0059">
        <w:rPr>
          <w:rFonts w:cs="Times New Roman" w:hint="cs"/>
          <w:sz w:val="24"/>
          <w:szCs w:val="24"/>
          <w:rtl/>
        </w:rPr>
        <w:t>י</w:t>
      </w:r>
      <w:r w:rsidRPr="001D0059">
        <w:rPr>
          <w:rFonts w:cs="Times New Roman"/>
          <w:sz w:val="24"/>
          <w:szCs w:val="24"/>
          <w:rtl/>
        </w:rPr>
        <w:t xml:space="preserve">) </w:t>
      </w:r>
      <w:r w:rsidRPr="001D0059">
        <w:rPr>
          <w:rFonts w:cs="Times New Roman" w:hint="cs"/>
          <w:sz w:val="24"/>
          <w:szCs w:val="24"/>
          <w:rtl/>
        </w:rPr>
        <w:t>אלא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/>
          <w:sz w:val="24"/>
          <w:szCs w:val="24"/>
          <w:vertAlign w:val="superscript"/>
          <w:rtl/>
        </w:rPr>
        <w:t>@66</w:t>
      </w:r>
      <w:r w:rsidRPr="001D0059">
        <w:rPr>
          <w:rFonts w:cs="Times New Roman"/>
          <w:sz w:val="24"/>
          <w:szCs w:val="24"/>
          <w:rtl/>
        </w:rPr>
        <w:t>(</w:t>
      </w:r>
      <w:r w:rsidRPr="001D0059">
        <w:rPr>
          <w:rFonts w:cs="Times New Roman" w:hint="cs"/>
          <w:sz w:val="24"/>
          <w:szCs w:val="24"/>
          <w:rtl/>
        </w:rPr>
        <w:t>י</w:t>
      </w:r>
      <w:r w:rsidRPr="001D0059">
        <w:rPr>
          <w:rFonts w:cs="Times New Roman"/>
          <w:sz w:val="24"/>
          <w:szCs w:val="24"/>
          <w:rtl/>
        </w:rPr>
        <w:t xml:space="preserve">) </w:t>
      </w:r>
      <w:r w:rsidRPr="001D0059">
        <w:rPr>
          <w:rFonts w:cs="Times New Roman" w:hint="cs"/>
          <w:sz w:val="24"/>
          <w:szCs w:val="24"/>
          <w:rtl/>
        </w:rPr>
        <w:t>לשלשים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יום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או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פחות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אינו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אוסר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על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בני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החצר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והוא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והם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מותרים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בין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בביתו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בין</w:t>
      </w:r>
      <w:r w:rsidRPr="001D0059">
        <w:rPr>
          <w:rFonts w:cs="Times New Roman"/>
          <w:sz w:val="24"/>
          <w:szCs w:val="24"/>
          <w:rtl/>
        </w:rPr>
        <w:t xml:space="preserve"> </w:t>
      </w:r>
      <w:r w:rsidRPr="001D0059">
        <w:rPr>
          <w:rFonts w:cs="Times New Roman" w:hint="cs"/>
          <w:sz w:val="24"/>
          <w:szCs w:val="24"/>
          <w:rtl/>
        </w:rPr>
        <w:t>בביתם</w:t>
      </w:r>
      <w:r w:rsidRPr="001D0059">
        <w:rPr>
          <w:rFonts w:cs="Times New Roman"/>
          <w:sz w:val="24"/>
          <w:szCs w:val="24"/>
          <w:rtl/>
        </w:rPr>
        <w:t xml:space="preserve">: </w:t>
      </w:r>
    </w:p>
    <w:p w:rsidR="003F2288" w:rsidRPr="001D0059" w:rsidRDefault="003F2288" w:rsidP="000B42A0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האורחים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בדאיכא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האורחים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לגביה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אוסרים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תה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מגמ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'] 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: [</w:t>
      </w:r>
      <w:r w:rsidRPr="001D0059">
        <w:rPr>
          <w:rFonts w:hint="cs"/>
          <w:sz w:val="24"/>
          <w:szCs w:val="24"/>
          <w:rtl/>
        </w:rPr>
        <w:t>ועכו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המתארח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]: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021E48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שעא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נפרד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שישכרו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#)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[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עיקר</w:t>
      </w:r>
      <w:r w:rsidRPr="001D0059">
        <w:rPr>
          <w:sz w:val="24"/>
          <w:szCs w:val="24"/>
          <w:rtl/>
        </w:rPr>
        <w:t>] [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]: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וחזר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השוק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</w:t>
      </w:r>
      <w:r w:rsidRPr="001D0059">
        <w:rPr>
          <w:sz w:val="24"/>
          <w:szCs w:val="24"/>
          <w:rtl/>
        </w:rPr>
        <w:t xml:space="preserve">':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ירשו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מורישו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יורשו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המוריש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המוריש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המוריש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המוריש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ויורשו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מורישו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</w:t>
      </w:r>
      <w:r w:rsidRPr="001D0059">
        <w:rPr>
          <w:sz w:val="24"/>
          <w:szCs w:val="24"/>
          <w:rtl/>
        </w:rPr>
        <w:t xml:space="preserve">':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וגר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והחזיק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בנכסיו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החזיק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המחזיק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שבהיתר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עומד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גוסס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שיזכו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ויערבו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כזית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שעב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שותפי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גגין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וחצירו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וקרפיפו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כולן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ששבתו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ומהגג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לקרפף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שמתוקן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דשכיחי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ששבתו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חיישינן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ששבתו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וקרפף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קרפף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לקרפף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להכניס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%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שרוצים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ששבתו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יוליכנו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ויתננו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מבתי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יוליך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תחלה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תשובת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[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]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ויהי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קצתו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הנמוכים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ישראלים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מקומות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יערבו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לארובה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לעלייה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סריגה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חלון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המגיד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ששבתו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קרקעה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מהחצרו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להשלימו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להורידם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להעלו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מפירו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ששבתו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בחצירו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ולהורידם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ששבתו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להעלות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להוריד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יחליפו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מהחצרות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ולשניה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שקרקעו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ששבתו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ששבתו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במילואו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דצריכין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הר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יהונתן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חלון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חצרו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והעמיד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הסולמו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חשיבי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מופלגים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חשיבי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שליבו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זרועותיו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ושליבותיו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כובדו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קובעו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וזוקף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ומשהו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במשך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%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משך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שנתמעט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אצטבא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במשך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ובולטת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מועיל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המיעוט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שיחברנו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בטיט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אצטבא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אצטבא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בתחתונה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בעליונה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תשמיש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התחתונ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לשליבה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סומכו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באמצע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זיזין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התחתונים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למעל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העליונים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סגי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בסולם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הזיזין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להטיל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סולמות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והרחיקם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ומילא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הרגלים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באמצע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באמצע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והקש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וחקק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להשלימו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לארבע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חקק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שליבו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תשמיש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ועשהו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בהנאה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בהיפך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מועלת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יבשה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חריץ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חצירו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עמוק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%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עפר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וצרורו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סתמא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'): 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סתמא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דדרכן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אוצר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אשירי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החריץ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ברוחב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החריץ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במשך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מיעטו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מארבעה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החריץ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ככותל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נתמעט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קופתו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להאכילה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לבהמתו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להעמיד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לעמוד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לנטו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לקופתו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להעמיד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הבהמ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בגדיש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חצרו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להאכיל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בידים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שעג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גזוזטראות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גזוזטראו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הבולטו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נסר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המרחק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הכי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המגיד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מערבת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למזרח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מחבירת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כשמרוחקו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בריחוק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כפתח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נסתם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ונסתם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וחוריו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ונסתם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סתמה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במזיד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אגור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ולהרמב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ועירבה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ונפרץ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בחצרו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שנפרצה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לכרמל</w:t>
      </w:r>
      <w:r w:rsidRPr="001D0059">
        <w:rPr>
          <w:sz w:val="24"/>
          <w:szCs w:val="24"/>
          <w:rtl/>
        </w:rPr>
        <w:t xml:space="preserve"> '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קטנה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שנפרצ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במילוא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לגדול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מותרת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ששבתו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וקטנה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ששבתו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כשנכנסין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כותלי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לגדולה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וכשבותלי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מופלגים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מכותלי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הגדולה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ניתרת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מבפנים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שנפרץ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במילואו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קטן</w:t>
      </w:r>
      <w:r w:rsidRPr="001D0059">
        <w:rPr>
          <w:sz w:val="24"/>
          <w:szCs w:val="24"/>
          <w:rtl/>
        </w:rPr>
        <w:t xml:space="preserve"> @44#)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להעלות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ששבתו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ניכרות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ניכרות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בולט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השרוים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מרפסת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לעליות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הפתוחים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ועומדת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העליות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יורדים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דסולם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מרפסת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המותרת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במקומה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משותף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נחשבי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המרפסת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מקרקעית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למרפסה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למרפסת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מרפסת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שתשמישו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בנחת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רחוקים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מהמרפס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שגבוהים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למרפסת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והמרפס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זריקה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ששבתו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שיערבו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המרפס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המרפסת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נחלקה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זיזים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היוצאים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מהכתלים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נחשב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משתמשין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העליונים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הסמוכים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לעלייה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אנשי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משתמשין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התחתונים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העליונים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הזיזין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היוצאים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משתמשין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ששבתו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חצירות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שיוכלו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ממלאים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יורד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המחיצ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שתהי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ניכרת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האחר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למלאות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תיקון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שבאמצע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כותלי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מופלגת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ומכותל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ממלאים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זיזים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אויר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בחלונות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והמגיד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עירובין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מופלגים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חורבות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זריקה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והאמצעי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סמוכי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האמצעי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והשלישי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הקרובה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החצירו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לשתיהן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הכסא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שולטת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שעז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הפתוחות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הפתוחו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ואחת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עשתה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לשפוך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מימיה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והשני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לשפוך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מימיהן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לעצמ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והשני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ושעירבה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תשפוך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להדיא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בגומא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תשפוך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בעלייה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יורדים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לגומא</w:t>
      </w:r>
      <w:r w:rsidRPr="001D0059">
        <w:rPr>
          <w:sz w:val="24"/>
          <w:szCs w:val="24"/>
          <w:rtl/>
        </w:rPr>
        <w:t xml:space="preserve">: @44(#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מעורבת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דשתיהם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לגומא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שעח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חצירו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פתוחות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ופתוחות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מהחיצונות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האמצעי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והחיצונו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ההיצונות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והאמצעי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מותרת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כשנתנה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אמצעי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עירובה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בזו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ועירובה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החיצונות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באמצעי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החיצונו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עירובי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באמצעי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שלשתן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מותדו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ופנימי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פתוחה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לחיצונה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והחיצונה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דריכת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החיצונה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לעצמה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החיצונה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שעירבה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החיצונה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מותרת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והחיצונה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חיצונה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פנימית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שעירבה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מהפנימי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שתיהן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בחיצונה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הפנימי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החיצונה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ושכח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הפנימי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החיצונה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פנימית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בחיצונה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בחיצונה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שבפנימי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החיצונה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המגיד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דורסים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בחיצונה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במקומה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שבאמצעי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ושבחיצונה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האסור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במקומה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המותרת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במקומה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חצירו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חצירו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ורוצים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שבאמצע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בשלשתן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והאמצעי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שמניחין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חצירו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האחר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אחרת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021E48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תקנתם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מבוטל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לכם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קנויה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לקנו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בקנין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משתחשך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מבוטלת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מבוטל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לכולכם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מבתיהם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לנעול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יפתחנו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כשרוצה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וינעלנו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צאתו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ובואו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מבתיהם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להשכירו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מועיל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מבטלים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מבתיהם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בפירוש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ביתם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כאורחים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מבטלים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מבטלים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מבטלין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מבטלים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שיבטלו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לחבירך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מועיל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שפא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המבטל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בשוגג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במזיר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מביטולו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החזיקו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שהוציאו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מבתיהם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שהכניסו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לבתיהם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מביטולו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ולרש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חזקה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מועלת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החזיקו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משחשיכה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חצירו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לחברת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להיות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חצירו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החיצונה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שפנימי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אוסרה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החיצונה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תעבוד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שצריכה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החיצונה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בחיצונה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מהפנימי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הפנימי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החיצונה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בחורב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וחורב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ושכחו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ולהיותו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המבטל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ומחזיק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שביטל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מהחדר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ישאיר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להכניס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להחמיר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לכתחילה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ירוחם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מיימוני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עירובין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והקיפום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לחבירו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מורישו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והיורש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מבטלין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וחוזרין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ומבטלין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שמבטלין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שיוציאו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שירצו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וחוזרים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ומבטלים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שיוציאו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שירצו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שפב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מעכב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הדר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שישכירו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שהשכיר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המגיד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ושכרו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שהשאיל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לחבירו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תפיסה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לשכור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מצאתי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כתוב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הישראלים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שיחשב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כיחידי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מועיל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דריסת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הישראלים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הפתוחו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דריסת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ישראלים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מכניסין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ומוציאין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לשכור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השוכר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הטלטול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לכתוב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כתיבה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השכירו</w:t>
      </w:r>
      <w:r w:rsidRPr="001D0059">
        <w:rPr>
          <w:sz w:val="24"/>
          <w:szCs w:val="24"/>
          <w:rtl/>
        </w:rPr>
        <w:t xml:space="preserve">':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שוכרין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בפחו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משוה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פרוטה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ומותר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לשכור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הדר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השכירו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משכירתו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@88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] </w:t>
      </w:r>
      <w:r w:rsidRPr="001D0059">
        <w:rPr>
          <w:rFonts w:hint="cs"/>
          <w:sz w:val="24"/>
          <w:szCs w:val="24"/>
          <w:rtl/>
        </w:rPr>
        <w:t>הדמים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הדר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לכשיכלה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ולשכור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וניעור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דירתו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בשכירו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מקודם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מאשתו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משכירו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ולקיטו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שוכרים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ושכירו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ולקיטו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ריב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יתקרב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כשכירו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ולקיטו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ומשכיר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ודיו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שמשאיל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כשלוחו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מהני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משכירו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ולקיטו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שסילקו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ולקיטו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שסילקו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השכירו</w:t>
      </w:r>
      <w:r w:rsidRPr="001D0059">
        <w:rPr>
          <w:sz w:val="24"/>
          <w:szCs w:val="24"/>
          <w:rtl/>
        </w:rPr>
        <w:t xml:space="preserve">':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 xml:space="preserve"># 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מגזבר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ונסתלק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לגמרי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סלקו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הגזברות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מיקרי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ולקיטו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לשכור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קיים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תשובת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לשכור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הישראל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@44(# (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הדרים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לשכור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משניהם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שכירים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לקיטים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דירתם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שיאסרו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%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דשכירות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חצירו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בחיצונה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שישדאל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בחיצונה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בחיצונה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בחיצונה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שהשכיר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תפיסה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לשכור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תפיס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המשכיר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השוכר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לשכור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ישכרו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מהשוכר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תפיסה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לשכור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גרע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משכירו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ולקיטו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וחלונו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שרוים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שישכיר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מיוחדים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ולשכור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להבליעו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הספינה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שפג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מעכב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ויערבו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יכולים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לשכור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ויהי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ויהי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שפד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אכסנאי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מעכב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אכסנאו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אנשי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שנכנסו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היהודים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בחזקה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ברצון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לבעלי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שנכנסו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צדוקי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#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צדוקי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בעירוב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בשכירות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לעבודת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אלילים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בפרהסיא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מחללו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דרבנן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בצינע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מחללו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דאוריית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ומבטל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שהמיר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בשכונת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שהמיר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לשכונת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מתחיל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דוחין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לשכונת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אסרו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חכמים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החצירו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והתירוהו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שגובין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ונותנים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החצירו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ואנו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החצירו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יכולים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המשתמר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מקומו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חלוקים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ודלתות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מהמקומו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נעולים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והשמש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קמח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להשתתף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ששיתוף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מונח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שנבדלים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ורחוקים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שיתופן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מביאיהן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':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דריסת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שיושבין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בהיקף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שצ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התנופה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משפטי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חצירו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ושיעורו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ושאשתו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ושקטן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לגבותו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לזכות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שותפין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שיתוף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משותף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שכיניו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בסחורה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להשתתף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משתתפין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וה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מצטרפין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למזון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משתתפין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מגודגדניו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שהוקשו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לזרע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ותבלין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ופולין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בכמהין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ופטריות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@44(# %</w:t>
      </w:r>
      <w:r w:rsidRPr="001D0059">
        <w:rPr>
          <w:rFonts w:hint="cs"/>
          <w:sz w:val="24"/>
          <w:szCs w:val="24"/>
          <w:rtl/>
        </w:rPr>
        <w:t>בכפניו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בעדשים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בחטים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ושעורים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בירק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משתתפין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בתבלין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שרגילים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שיעורו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מלפתין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שיעורו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סעודו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ובשר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ליפתן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סעודו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צלי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ליפתן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ושיעורו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סעודו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חומץ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ליפתן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מבושל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ליפתן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ושיעורו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רביעיו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משקים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משתתפין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רמונים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בחמשה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אפרסקים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בליטרא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בתפוחי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הקב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משתתפין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לנזיר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בתרומה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הנודר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יאכלנו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משתתף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כשנדר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יאכלנו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משתתפין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הנאתו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אכילתו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משתתף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ולמחר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משתתפין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נתקדש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ודאי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ולמחר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משתתפין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שתחשך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מבואו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ושיתף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ששבתו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ושיתף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ויסתלק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מפסיד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סדום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שפז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שותפין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בחצירות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המשתתפין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בחצירו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ישכחו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התינוקות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התינוקות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מכירים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נשתתפו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סומכין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בחצירו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התינוקו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מכירים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סומכין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השיתוף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נשתתפו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בחצירו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שבמבוי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שסומכים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נשתתפו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שסומכים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שיתוף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דסומכין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אשיתוף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נשתתפו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סומכין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שיתוף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וטור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בהגהה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כתבתי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לכתחילה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בקמח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ונ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לשיתוף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ושיתוף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ולכתחילה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שהצריכו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הגמרא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לבטלה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ותשובת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שהביא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החצירו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נשתתפו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במבוי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החצירו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נשתתפו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ששבתו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חצירו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מיימון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חצירו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חצירו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מטלטלין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שפט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אחורי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לבקעה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לקרפף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מכניס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גמלים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וקרונו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שחפץ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מאחוריו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בבקעה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בקרפף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מסאתים</w:t>
      </w:r>
      <w:r w:rsidRPr="001D0059">
        <w:rPr>
          <w:sz w:val="24"/>
          <w:szCs w:val="24"/>
          <w:rtl/>
        </w:rPr>
        <w:t xml:space="preserve"> *)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ניחא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מאחוריו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לקרפף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הקרפף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מסתלק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מסאתי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דאדרבה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חפץ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להסתלק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ישראלי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מחצרו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כאנשי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ומותרי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להוצי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ולהכניס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חלונו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שישכרו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ששכחו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משפטי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ביטול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נשתתפת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מבטלת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משפטי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המוקפת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לתוכה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מבצרי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חצרו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לשכור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מספיק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שישכור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ולהכניס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לשכור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משם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ריב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אמורי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הבתי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להשתמש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בשעת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מלחמה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נעשי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הממונה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ששכירו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משכירו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ולקיטו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להושיב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אנשיו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מלחמתו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מלחמה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מדעתם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ישראלי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הדרי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ועברו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יהודי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אחרי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ונתאכסנו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דאורח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ומותרי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):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שצב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לעיר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</w:t>
      </w:r>
      <w:r w:rsidRPr="001D0059">
        <w:rPr>
          <w:sz w:val="24"/>
          <w:szCs w:val="24"/>
          <w:rtl/>
        </w:rPr>
        <w:t xml:space="preserve">':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נעשי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משתתפי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ויטלטלו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המדינה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משתתפי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</w:t>
      </w:r>
      <w:r w:rsidRPr="001D0059">
        <w:rPr>
          <w:sz w:val="24"/>
          <w:szCs w:val="24"/>
          <w:rtl/>
        </w:rPr>
        <w:t xml:space="preserve">' @44(#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נכנסי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ויוצאי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נעשי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מניחין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ומשתתפין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השאר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המשתתפי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ששיירו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הנשארי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מותרי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במקומם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בשיתוף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הנשארים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היכר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שידעו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בוקעים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נשתתף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מטלטלין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פסין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משהויין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וסולם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שיור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שבחומה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סולמות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שמניחים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פתוחים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אחוריהם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ופניהם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>')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השאר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שנשתתפו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יושביה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מצבה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נעשי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לחצאין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ומבוי</w:t>
      </w:r>
      <w:r w:rsidRPr="001D0059">
        <w:rPr>
          <w:sz w:val="24"/>
          <w:szCs w:val="24"/>
          <w:rtl/>
        </w:rPr>
        <w:t xml:space="preserve"> (# </w:t>
      </w:r>
      <w:r w:rsidRPr="001D0059">
        <w:rPr>
          <w:rFonts w:hint="cs"/>
          <w:sz w:val="24"/>
          <w:szCs w:val="24"/>
          <w:rtl/>
        </w:rPr>
        <w:t>מצבה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לחלוק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המבואו</w:t>
      </w:r>
      <w:r w:rsidRPr="001D0059">
        <w:rPr>
          <w:sz w:val="24"/>
          <w:szCs w:val="24"/>
          <w:rtl/>
        </w:rPr>
        <w:t xml:space="preserve">':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אמורי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דלתו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מוכשרת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במחיצו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ובאו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להכשיר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ולערבה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הרשו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בידם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שאמרנו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לסלקם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פסים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משהויין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נחלקי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פתח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מבואו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לרחבה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דריסת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לחצאין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תיקון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צורת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הפתח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מיימוני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והטור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ונתמעטה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ועמדה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המזכה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בשיתוף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להודיעם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שזכו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נשתתף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ומבוי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שצג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חצירו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ושיתופי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מבואו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החמישי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תנאי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ולמחר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מאתמול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גליות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דכיומא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אריכתא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תקכ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עירובי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חצירו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שתופי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מבואו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</w:t>
      </w:r>
      <w:r w:rsidRPr="001D0059">
        <w:rPr>
          <w:sz w:val="24"/>
          <w:szCs w:val="24"/>
          <w:rtl/>
        </w:rPr>
        <w:t xml:space="preserve">' *)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תוספ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תוספת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חושבין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חושבים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ונאכל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חזקת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ואירע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חזקת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הילכך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וחצינא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כשודאי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חשיכה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מערבין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לבצוע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בשחרית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מנהגים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שנוהגים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במגדל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שחשכה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גמורה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לאכלו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שיתופי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מבואו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ומברך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השיתוף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ולהכניס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מחצירו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לבתים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לקט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אימתי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שמקבץ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המבוי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שמזכה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ושכחו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הברכה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מעכבת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אגור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ושבולי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עססי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שצו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סעיפי</w:t>
      </w:r>
      <w:r w:rsidRPr="001D0059">
        <w:rPr>
          <w:sz w:val="24"/>
          <w:szCs w:val="24"/>
          <w:rtl/>
        </w:rPr>
        <w:t xml:space="preserve">':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ומודדי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באיבריו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נותנים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בינוני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טפחי</w:t>
      </w:r>
      <w:r w:rsidRPr="001D0059">
        <w:rPr>
          <w:sz w:val="24"/>
          <w:szCs w:val="24"/>
          <w:rtl/>
        </w:rPr>
        <w:t xml:space="preserve">':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#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מרווחת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באמצען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אלכסונן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שנתבאר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הרז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דיורין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ובקמה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קצורה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ושבלי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מקיפו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חשיבי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שצז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בבקעה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יודע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פסיעו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בינוניות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#</w:t>
      </w:r>
      <w:r w:rsidRPr="001D0059">
        <w:rPr>
          <w:rFonts w:hint="cs"/>
          <w:sz w:val="24"/>
          <w:szCs w:val="24"/>
          <w:rtl/>
        </w:rPr>
        <w:t>כשם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ובהמתו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להוליכ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בעליה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בעליה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להוליכם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האחרת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פסיעה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הבעלי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יכולי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שיוציאנה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כרגלי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האב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לרועה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נתנה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כרגלי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הרועה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כרגלי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פטם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כרגלי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שלקחו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לשחטו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מהלוקחי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מוליך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הולך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כרגלי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אנשי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המיוחדי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מהאחי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כרגליו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מיוחדי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להוליכם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שחרית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יוליכו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ששניה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יכולים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למזרח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יזיזוהו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ממקומו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שלקחו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בשותפות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ושחטוה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מנתו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כרגלי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וחלקוה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כרגליו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השואל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כרגלי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השואל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כרגלי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המשאיל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ששאלה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מחברתה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לעיסתה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ותבלין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לקדירתה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העיסה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ותבשיל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כרגלי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שתיהן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גחלת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יוליכנה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כרגלי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הדליק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משלהבת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כרגלי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שהדליק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כרגלי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כרגלי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אנשי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כרגלי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הממלא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המושכי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ומעיינו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הנובעים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כרגלי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ממלאים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כרגלי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הממלא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מופקרים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רחוקה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מפירותיו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שפירותיו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כשייחד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כרגלי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מופקדים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שזימן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יוליכו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שצח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למדוד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אריכא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וקטינא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מרובעת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מניחים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ומודדים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רוחותיה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עגולה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המרובע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מצלעות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מרובע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משתכר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הזויות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משולשת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צלעות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מרבעין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מוציאין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למרובע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בריבוע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מרוחו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העולם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ומכוונ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כנגדה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וקצר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עשויה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כמין</w:t>
      </w:r>
      <w:r w:rsidRPr="001D0059">
        <w:rPr>
          <w:sz w:val="24"/>
          <w:szCs w:val="24"/>
          <w:rtl/>
        </w:rPr>
        <w:t xml:space="preserve"> @44(#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כקשת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הרוחב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והקשת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אלפי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הקשת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שנתקצר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הקשת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הקשת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להקל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מיימוני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והטור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שבעי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צלע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סאתים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המרובעות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מצטרף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ונחשב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וכשמודדין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מתתילין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למדוד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ומרחיקין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ושיריים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ומתחילין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שמודדין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בשבעי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בשבעי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וכשמודדין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האחרון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הכנס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לחזני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לכהני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והאוצרו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והגשר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והקבר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תקרה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הבנוי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מחיצות</w:t>
      </w:r>
      <w:r w:rsidRPr="001D0059">
        <w:rPr>
          <w:sz w:val="24"/>
          <w:szCs w:val="24"/>
          <w:rtl/>
        </w:rPr>
        <w:t xml:space="preserve"> %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תקרה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ומעזיבה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ומערה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דיר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מצטרפין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שבעי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ושירי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ומאותו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העשויה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כקשת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תקרה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שדרים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והקבר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הכנסת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והאוצרות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והשיח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והמערה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והשובך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מצטרפין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ושליש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ושיריים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ושבעים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ושיריים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חשובים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ונמצאת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חומת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שנפרצה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רוחותיה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ושליש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כסתום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ושיריים</w:t>
      </w:r>
      <w:r w:rsidRPr="001D0059">
        <w:rPr>
          <w:sz w:val="24"/>
          <w:szCs w:val="24"/>
          <w:rtl/>
        </w:rPr>
        <w:t>. (</w:t>
      </w:r>
      <w:r w:rsidRPr="001D0059">
        <w:rPr>
          <w:rFonts w:hint="cs"/>
          <w:sz w:val="24"/>
          <w:szCs w:val="24"/>
          <w:rtl/>
        </w:rPr>
        <w:t>תוס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מעברין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וטור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כפרים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משולשים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האמצעים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מהחיצונים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החיצונים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מלבד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האמצעי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האמצעי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כשתראה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ושליש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כמדינה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אהת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ומודדים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לשלשתן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האמצעי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מחומותיה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תוס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כיצד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מעברין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וטור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הנחל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ומשתמשים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לפניה</w:t>
      </w:r>
      <w:r w:rsidRPr="001D0059">
        <w:rPr>
          <w:sz w:val="24"/>
          <w:szCs w:val="24"/>
          <w:rtl/>
        </w:rPr>
        <w:t xml:space="preserve"> @44#) </w:t>
      </w:r>
      <w:r w:rsidRPr="001D0059">
        <w:rPr>
          <w:rFonts w:hint="cs"/>
          <w:sz w:val="24"/>
          <w:szCs w:val="24"/>
          <w:rtl/>
        </w:rPr>
        <w:t>מצבה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הנחל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שיעמדו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וישתמשו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בנחל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הנחל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הנחל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הנחל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המצבה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הבנויה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הנחל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נמדד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שלהם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יושבי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שיושבים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באהלים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מהוצין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ולפיכך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בתיהם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חריץ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סביב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בתיהם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שבולי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לקט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קבועים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נסרים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ומרבעים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ונותנין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העיירות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שהוקפה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ישיבתה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הוקפה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מחומתה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שצט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המדידה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המודד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פשתן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כראוי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נהר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שמדד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לאחוריו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הנהר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וימתחנו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כחו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ימדוד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וגאיות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מכנגדה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וימדוד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ויחזור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שמדד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ימדוד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וכשיגיע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זקוף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יורידו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המשקולת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יתרחק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מכנגדו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בשיפולו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למדוד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הירידה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מודד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מתרחק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מכנגדו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ומתלקטים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שבהילוך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שיפוע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משפתו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מבליעו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שזוקף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בשפתו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בשפתו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ומותח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להבליעו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מודדו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ברגלי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התחתון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והעליון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התחתון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העליון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והעליון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ומודדין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שימדוד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משופע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שבהילוך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הטריחוה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להבליעו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חמשים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ישער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מנ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מודדו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המשקולת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מתרחק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מכנגדו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להבליעו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מבליעו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מודדו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מודד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הירידה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השיפוע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מתרחק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מכנגדו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להבליעו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מבליעו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מודד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השיפוע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ירידה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המישור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לגיא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מחמשים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להבליעו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במזרח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להבליעו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להבליעו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צפון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ויבליעו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להבליעו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יתרחק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להבליעו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סומכין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מדידת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מומחה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יודע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הקדקע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מוחזקין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מומחה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ומדד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שומעין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@44(#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שריבה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במזרחית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צפונית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יתירה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שכנגדו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במזרחית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דרומית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באלכסון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וטור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שריבה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ורשב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מומחים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ומדדו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שומעין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למרב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אלכסונה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מקרן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אלכסון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ולפיכך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מיעט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צלע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התחתון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האחרון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מצלע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מחזיקין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שטעה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כטבלא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מרובעת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שמודד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למזרח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לצפון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מרובעת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למלאותו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ואלכסונן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ימדוד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מאמצע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באלכסון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שכנגדו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מפסיד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שבקרן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@44(#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שפחה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נאמנים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בעודו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נאמן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הגדול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זכור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כשהייתי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וסומכין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עדותו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וחשכה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בתחומה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למדינה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בחצי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מחציה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הכי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המגיד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וחשכה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בדדך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וחשכה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חפצי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כרגלי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הזוכה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להוליכן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חפצי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שבעליהן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נינהו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חפצי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חפצי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הוציאן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והביאן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מוקפת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מוקפות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ואח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מקיפים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מבצרים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מוקפים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ליזהר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שהשאיל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והחזירן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426D4E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תב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חריץ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חריץ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מכונסי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מקצתו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ומקצתו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בתחו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למלאות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קוני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שביתת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ומתערבי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להפסיקן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תלויה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החריץ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סני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העומדת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מאכילין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מאכילין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חוששין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מחלק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>: (</w:t>
      </w:r>
      <w:r w:rsidRPr="001D0059">
        <w:rPr>
          <w:rFonts w:hint="cs"/>
          <w:sz w:val="24"/>
          <w:szCs w:val="24"/>
          <w:rtl/>
        </w:rPr>
        <w:t>גמרא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חלון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מושכי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תיקון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כרגלי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הממלא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תג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שהקיפוה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בבקעה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והקיפוה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אלפי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זריקה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לזרוק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גמור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שהוקף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תוס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שהוציאוהו</w:t>
      </w:r>
      <w:r w:rsidRPr="001D0059">
        <w:rPr>
          <w:sz w:val="24"/>
          <w:szCs w:val="24"/>
          <w:rtl/>
        </w:rPr>
        <w:t xml:space="preserve">):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תד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שקפץ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עמודים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שגבוהים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טפחים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דרבנן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ספיקו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להקל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קפיצת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אזלינן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לחומרא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דאורייתא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ותשובת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רמב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בימים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ובנהרות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דאורייתא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לדגלי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לנמל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משנכנס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לנמל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לעול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מקרקע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יורד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נמנע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שפגע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':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אזלינן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לקולא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המגיד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שפגע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גשמים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שיורדים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שהחמה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זורחה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לנקביו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ומרדכי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אשירי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שהוציאוהו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רס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שרוכב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וחשכה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יעשה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מעמידת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ולחוץ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רגלו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ורגלו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יכנס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שקידש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שקידש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ויכולי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ויעשו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סביביו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ביניה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שנעשית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המחיצה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נקראו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: @44(#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שהוציאוהו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החזירוהו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ויצאת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וחזרה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לאחוריה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לנמל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שהפליגה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דהוה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שהוציאוהו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והחזירוהו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נתנוהו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ומערה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מוקפת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שנאנס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ונכנס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ונזכר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שהפליגה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ספינתו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נפחתו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מהלכת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עומדת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באמצע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ובראשו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אזלינן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אמצעי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לחקוק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דאמרינן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חוקקין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להשלים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והחזירוהו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החזירוהו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לעירו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המוקפת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מחיצות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לדירה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הרא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שהוציאוהו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ורבינו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ירוחם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פירות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והחזירם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במזיד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הפסידו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מקומם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כבתחלה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באכילה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במקומם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שהחזירם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לצרכו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במזיד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אנוסים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הוחזרו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למקומם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הוציאן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בשוגג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לאכלם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לטלטלם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הוציאם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במזיד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הוציאם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מתירים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הוציאם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והוצרך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לנקביו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צנוע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שיתקרב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צנוע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צנוע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יפנה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ויתרחק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שנפנה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נתרחק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מהריח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ונכנס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בתחומו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תקנה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שאמרנו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בהוצרך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לנקביו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לקטני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לגדולי</w:t>
      </w:r>
      <w:r w:rsidRPr="001D0059">
        <w:rPr>
          <w:sz w:val="24"/>
          <w:szCs w:val="24"/>
          <w:rtl/>
        </w:rPr>
        <w:t xml:space="preserve">':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תז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שיכולין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חכמה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כאנשי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נעשית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מובלע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יצא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היוצאי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להציל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נפשות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ישראל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הנהר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המפולת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שהצילו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תקיפה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מפחדי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לשבות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שהצילו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חוזרים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למקומם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ובכלי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זיינם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וקניית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השביתה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ולקנות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ולכן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סעודו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וקבע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נחשב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סעודות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וזהו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הנקרא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מובלע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למזרח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ואלף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האלף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שנמצאת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תחשב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המדינה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תתקצ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תשלום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האלפי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לפיכך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הפסיד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באמצע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להקל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והגהות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מיימוני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ורש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דעדיין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אמרינן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להחמיר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המגיד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לצפון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ולדרום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ברוחב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זויותיהן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כדלעיל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שצ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לצפון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ולדרום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נגד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הר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יונתן</w:t>
      </w:r>
      <w:r w:rsidRPr="001D0059">
        <w:rPr>
          <w:sz w:val="24"/>
          <w:szCs w:val="24"/>
          <w:rtl/>
        </w:rPr>
        <w:t xml:space="preserve">):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כנינוה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חריבה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הראוי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לדיורין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המצטרפים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שמודדים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כנותנו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מביתו</w:t>
      </w:r>
      <w:r w:rsidRPr="001D0059">
        <w:rPr>
          <w:sz w:val="24"/>
          <w:szCs w:val="24"/>
          <w:rtl/>
        </w:rPr>
        <w:t>) (</w:t>
      </w:r>
      <w:r w:rsidRPr="001D0059">
        <w:rPr>
          <w:rFonts w:hint="cs"/>
          <w:sz w:val="24"/>
          <w:szCs w:val="24"/>
          <w:rtl/>
        </w:rPr>
        <w:t>מיימוני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והמגיד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עירובין</w:t>
      </w:r>
      <w:r w:rsidRPr="001D0059">
        <w:rPr>
          <w:sz w:val="24"/>
          <w:szCs w:val="24"/>
          <w:rtl/>
        </w:rPr>
        <w:t xml:space="preserve">):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תט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נתינת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הנותן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הקברות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הקברות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בהנאה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בקיום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קנייה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נהנה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הפרס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להכניס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@44(# </w:t>
      </w:r>
      <w:r w:rsidRPr="001D0059">
        <w:rPr>
          <w:rFonts w:hint="cs"/>
          <w:sz w:val="24"/>
          <w:szCs w:val="24"/>
          <w:rtl/>
        </w:rPr>
        <w:t>במגדל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הפורח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@44(# </w:t>
      </w:r>
      <w:r w:rsidRPr="001D0059">
        <w:rPr>
          <w:rFonts w:hint="cs"/>
          <w:sz w:val="24"/>
          <w:szCs w:val="24"/>
          <w:rtl/>
        </w:rPr>
        <w:t>שינפח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והולך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נתכוון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בעבירה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נתכוון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שנתכוון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בכרמלי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שבשעת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קניית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ולהכניס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הרשויו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לכרמלית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סופרים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הדחק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בראש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הקנדס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הצומחים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הארץ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ונוחים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לקטום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ויתחייב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חטאת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גזרו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במקו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תלושי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ונעוצים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%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במגדל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בפניו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שנפל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להוציאו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עשיית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דאורייתא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ארבע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ונתגלגל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נשרף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ונתגלגל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תרומה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ונטמא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משחשיכה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שקניית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כשר</w:t>
      </w:r>
      <w:r w:rsidRPr="001D0059">
        <w:rPr>
          <w:sz w:val="24"/>
          <w:szCs w:val="24"/>
          <w:rtl/>
        </w:rPr>
        <w:t xml:space="preserve"> # </w:t>
      </w:r>
      <w:r w:rsidRPr="001D0059">
        <w:rPr>
          <w:rFonts w:hint="cs"/>
          <w:sz w:val="24"/>
          <w:szCs w:val="24"/>
          <w:rtl/>
        </w:rPr>
        <w:t>שספקי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חזקת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ואירע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חזקת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ספק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עשיית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ולהחשיך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החשיך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ושתק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להחשיך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התחום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וחשכה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אמירה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נ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להחשיך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רעבתן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שיעורו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סעודו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בינוניו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ביצים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bookmarkStart w:id="0" w:name="_GoBack"/>
      <w:bookmarkEnd w:id="0"/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שמשתתפין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שתופי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מבואות</w:t>
      </w:r>
      <w:r w:rsidRPr="001D0059">
        <w:rPr>
          <w:sz w:val="24"/>
          <w:szCs w:val="24"/>
          <w:rtl/>
        </w:rPr>
        <w:t xml:space="preserve"> #)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ליפתן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סעודו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סגי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וחוזר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מודדים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התלמידים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האוכלים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וחוזרים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מודדין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תחומם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לינתם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חפצי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מזונם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ישלח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פלוני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חרש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שוטה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לקבלו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ושלחו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מרחוק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דחזקה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שליחותו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שנשתתפו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בעירובי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ורצו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לשלוח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משלחין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ויוצאים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ייחדו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יט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בגרוגרו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בגרוגרו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בתמרים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במגרל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בשובך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בשובך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במגדל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והניחו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בעלייה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בעלייה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בגרוגרו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בתמרים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בעלייה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גדר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תחשך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בעיקרו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בעיקרו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בינוני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יזוז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בעיקרו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עיקרו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האילן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דשמא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לאלפי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כא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עקר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מכאן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יזוז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ייחד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האילן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משיעור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שיעור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האילן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ולהרמב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כשחשכה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פלוני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אילן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פלוני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כוון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להתכוין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בעיקרו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שבצפונו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בדרומו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משמונה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ונתכוין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תחתיו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מקצת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מסוים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דעת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מוסר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למכיר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פלוני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ודוקא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התירו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ביתו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המחזיק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לקנות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והחזיק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החזירו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שחזר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ללון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אצלו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שנתעכב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להלוך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שנתכוין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שגמר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לקבוע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והחזיק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מטריחין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שאמרנו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שהקונה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בריחוק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שיחזיק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ירד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העליה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קודם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מפתח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החצר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החזירו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החזיק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בריחוק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פלוני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שגמר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והחזיק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ברגליו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ועמד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שקונה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שגמר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אנשי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ששלחו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להוליך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והחזיק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והחזירוהו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הוליך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הונח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במדינתם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ונתכוין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והחזיק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לפיכך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תיא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במזרח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במערב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במזרח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לשלוחו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מהלאה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ונשאר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שגם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בביתו</w:t>
      </w:r>
      <w:r w:rsidRPr="001D0059">
        <w:rPr>
          <w:sz w:val="24"/>
          <w:szCs w:val="24"/>
          <w:rtl/>
        </w:rPr>
        <w:t xml:space="preserve">: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תיב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החולק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צפון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דרום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שטעה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לצפון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לדרום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יזוז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ידוע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מהעירובים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נתן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א׳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למזרח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לסוף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ששייר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שבמזרח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ולמזרחו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ששייר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׃</w:t>
      </w:r>
      <w:r w:rsidRPr="001D0059">
        <w:rPr>
          <w:sz w:val="24"/>
          <w:szCs w:val="24"/>
          <w:rtl/>
        </w:rPr>
        <w:t xml:space="preserve">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תיג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לרבים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ובלבד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סעודות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לזכות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בעירובי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חצירות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וע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שס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להודיעם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שהודיעו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שחשכה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הודיעו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שתחשך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אע״פ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ששמע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לחכם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יודע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עירובים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החכם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החכם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יבאו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תנאו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לשלשה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בירר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שתחשך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׃</w:t>
      </w:r>
      <w:r w:rsidRPr="001D0059">
        <w:rPr>
          <w:sz w:val="24"/>
          <w:szCs w:val="24"/>
          <w:rtl/>
        </w:rPr>
        <w:t xml:space="preserve">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תיד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מדעתו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לדעתו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חוץ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הקטנים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סומכים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שלחנו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ועבדו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ושפחתו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הכנענית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מיהו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הנדולים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סומכים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שלחנו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ועבדו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ושפחתו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העברים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ואשתו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מדעתם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ושמעו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ושתקו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׃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קטן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שש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סעודות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לעצמו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׃</w:t>
      </w:r>
      <w:r w:rsidRPr="001D0059">
        <w:rPr>
          <w:sz w:val="24"/>
          <w:szCs w:val="24"/>
          <w:rtl/>
        </w:rPr>
        <w:t xml:space="preserve">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rtl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תטו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ס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ערובי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לבית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המשתה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נישואין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להקביל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חבירו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הדרך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׃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הגה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שרוצה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לטייל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בפרדס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שמחה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מיקרי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מצוה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תה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סימן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ע״ז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היראה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כגון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העכו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הלסטים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וכיוצא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@33</w:t>
      </w:r>
      <w:r w:rsidRPr="001D0059">
        <w:rPr>
          <w:rFonts w:hint="cs"/>
          <w:sz w:val="24"/>
          <w:szCs w:val="24"/>
          <w:rtl/>
        </w:rPr>
        <w:t>ואז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לדבר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הרשות</w:t>
      </w:r>
      <w:r w:rsidRPr="001D0059">
        <w:rPr>
          <w:sz w:val="24"/>
          <w:szCs w:val="24"/>
          <w:rtl/>
        </w:rPr>
        <w:t xml:space="preserve"> (</w:t>
      </w:r>
      <w:r w:rsidRPr="001D0059">
        <w:rPr>
          <w:rFonts w:hint="cs"/>
          <w:sz w:val="24"/>
          <w:szCs w:val="24"/>
          <w:rtl/>
        </w:rPr>
        <w:t>טור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והג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פרק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מערבין</w:t>
      </w:r>
      <w:r w:rsidRPr="001D0059">
        <w:rPr>
          <w:sz w:val="24"/>
          <w:szCs w:val="24"/>
          <w:rtl/>
        </w:rPr>
        <w:t>)</w:t>
      </w:r>
      <w:r w:rsidRPr="001D0059">
        <w:rPr>
          <w:sz w:val="24"/>
          <w:szCs w:val="24"/>
          <w:vertAlign w:val="superscript"/>
          <w:rtl/>
        </w:rPr>
        <w:t>@99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לדברי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עירוב׃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עירוב׃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אמרו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משחשכה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חולקים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׃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כשמניח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מברך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פלוני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מותר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לפלוני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ולפלוני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פלוני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׃</w:t>
      </w:r>
      <w:r w:rsidRPr="001D0059">
        <w:rPr>
          <w:sz w:val="24"/>
          <w:szCs w:val="24"/>
          <w:rtl/>
        </w:rPr>
        <w:t xml:space="preserve"> </w:t>
      </w: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  <w:vertAlign w:val="superscript"/>
          <w:rtl/>
        </w:rPr>
      </w:pPr>
    </w:p>
    <w:p w:rsidR="003F2288" w:rsidRPr="001D0059" w:rsidRDefault="003F2288" w:rsidP="00692943">
      <w:pPr>
        <w:spacing w:after="0"/>
        <w:jc w:val="both"/>
        <w:rPr>
          <w:sz w:val="24"/>
          <w:szCs w:val="24"/>
        </w:rPr>
      </w:pPr>
      <w:r w:rsidRPr="001D0059">
        <w:rPr>
          <w:sz w:val="24"/>
          <w:szCs w:val="24"/>
          <w:vertAlign w:val="superscript"/>
          <w:rtl/>
        </w:rPr>
        <w:t>@22</w:t>
      </w:r>
      <w:r w:rsidRPr="001D0059">
        <w:rPr>
          <w:rFonts w:hint="cs"/>
          <w:sz w:val="24"/>
          <w:szCs w:val="24"/>
          <w:rtl/>
        </w:rPr>
        <w:t>תטז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דין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. </w:t>
      </w:r>
      <w:r w:rsidRPr="001D0059">
        <w:rPr>
          <w:rFonts w:hint="cs"/>
          <w:sz w:val="24"/>
          <w:szCs w:val="24"/>
          <w:rtl/>
        </w:rPr>
        <w:t>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סעיפים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שחל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סמוך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מלפניה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מלאחריה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י״ט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גליות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וסומך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מהם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וסומך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לאחד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וכאלו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בד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גליות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כיום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מתנה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אדם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אחרת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׃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גליות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פ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לרוח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במקומו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ובליל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השמשות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עושה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מוליכו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ומחשיך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ונוטלו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בידו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ובא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ולמחר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מוליכו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ומניחו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שתחשך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ואוכלו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קדושות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כדי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מליל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ז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ברגליו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ברגליו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שילך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ויעמוד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באותו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מקום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ויחשוב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בלבו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שיקנה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שביתה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@66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יאמר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שאסור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לעשות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אפי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בדיבור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וכ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מפני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לקרות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ונמצא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במאכל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ברגליו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רצה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צריך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@77</w:t>
      </w:r>
      <w:r w:rsidRPr="001D0059">
        <w:rPr>
          <w:sz w:val="24"/>
          <w:szCs w:val="24"/>
          <w:rtl/>
        </w:rPr>
        <w:t>(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) </w:t>
      </w:r>
      <w:r w:rsidRPr="001D0059">
        <w:rPr>
          <w:rFonts w:hint="cs"/>
          <w:sz w:val="24"/>
          <w:szCs w:val="24"/>
          <w:rtl/>
        </w:rPr>
        <w:t>באותה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הפת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עצמה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שעירב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שא״צ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לומר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שכבר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קרא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מכין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כלום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ט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שאמרנו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שיש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עירובין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בשתי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רוחות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הימים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לכל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</w:t>
      </w:r>
      <w:r w:rsidRPr="001D0059">
        <w:rPr>
          <w:sz w:val="24"/>
          <w:szCs w:val="24"/>
          <w:rtl/>
        </w:rPr>
        <w:t xml:space="preserve">' </w:t>
      </w:r>
      <w:r w:rsidRPr="001D0059">
        <w:rPr>
          <w:rFonts w:hint="cs"/>
          <w:sz w:val="24"/>
          <w:szCs w:val="24"/>
          <w:rtl/>
        </w:rPr>
        <w:t>משני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מצותו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@55</w:t>
      </w:r>
      <w:r w:rsidRPr="001D0059">
        <w:rPr>
          <w:rFonts w:hint="cs"/>
          <w:sz w:val="24"/>
          <w:szCs w:val="24"/>
          <w:rtl/>
        </w:rPr>
        <w:t>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שיהיה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בסעודה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הראויה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הואיל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אינה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מבעוד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כיצד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אלפים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וסמך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בריחוק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אחת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מאה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וסמך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ראוי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מבע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לפי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שאינו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יכול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להגיע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נשאר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כלום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אלף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ות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מזרח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וסמך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והניח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רחוק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מביתו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לרוח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מערב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בתוך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</w:t>
      </w:r>
      <w:r w:rsidRPr="001D0059">
        <w:rPr>
          <w:sz w:val="24"/>
          <w:szCs w:val="24"/>
          <w:rtl/>
        </w:rPr>
        <w:t>"</w:t>
      </w:r>
      <w:r w:rsidRPr="001D0059">
        <w:rPr>
          <w:rFonts w:hint="cs"/>
          <w:sz w:val="24"/>
          <w:szCs w:val="24"/>
          <w:rtl/>
        </w:rPr>
        <w:t>ק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אמה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וסמך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עליו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השני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זה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אפשר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שיגיע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ראשון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׃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ד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הכפורים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הרי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הוא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כשבת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כ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חצרות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לענין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תחומין</w:t>
      </w:r>
      <w:r w:rsidRPr="001D0059">
        <w:rPr>
          <w:sz w:val="24"/>
          <w:szCs w:val="24"/>
          <w:rtl/>
        </w:rPr>
        <w:t xml:space="preserve">: </w:t>
      </w:r>
      <w:r w:rsidRPr="001D0059">
        <w:rPr>
          <w:sz w:val="24"/>
          <w:szCs w:val="24"/>
          <w:vertAlign w:val="superscript"/>
          <w:rtl/>
        </w:rPr>
        <w:t>@11</w:t>
      </w:r>
      <w:r w:rsidRPr="001D0059">
        <w:rPr>
          <w:rFonts w:hint="cs"/>
          <w:sz w:val="24"/>
          <w:szCs w:val="24"/>
          <w:rtl/>
        </w:rPr>
        <w:t>ה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sz w:val="24"/>
          <w:szCs w:val="24"/>
          <w:vertAlign w:val="superscript"/>
          <w:rtl/>
        </w:rPr>
        <w:t>@44</w:t>
      </w:r>
      <w:r w:rsidRPr="001D0059">
        <w:rPr>
          <w:rFonts w:hint="cs"/>
          <w:sz w:val="24"/>
          <w:szCs w:val="24"/>
          <w:rtl/>
        </w:rPr>
        <w:t>מ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יום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טוב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נוהג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בו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תחומין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אבל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לא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עירובי</w:t>
      </w:r>
      <w:r w:rsidRPr="001D0059">
        <w:rPr>
          <w:sz w:val="24"/>
          <w:szCs w:val="24"/>
          <w:rtl/>
        </w:rPr>
        <w:t xml:space="preserve"> </w:t>
      </w:r>
      <w:r w:rsidRPr="001D0059">
        <w:rPr>
          <w:rFonts w:hint="cs"/>
          <w:sz w:val="24"/>
          <w:szCs w:val="24"/>
          <w:rtl/>
        </w:rPr>
        <w:t>חצרות</w:t>
      </w:r>
      <w:r w:rsidRPr="001D0059">
        <w:rPr>
          <w:sz w:val="24"/>
          <w:szCs w:val="24"/>
          <w:rtl/>
        </w:rPr>
        <w:t xml:space="preserve">: </w:t>
      </w:r>
    </w:p>
    <w:sectPr w:rsidR="003F2288" w:rsidRPr="001D0059" w:rsidSect="007D19F9">
      <w:pgSz w:w="11906" w:h="16838"/>
      <w:pgMar w:top="567" w:right="510" w:bottom="567" w:left="51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637C"/>
    <w:rsid w:val="00021E48"/>
    <w:rsid w:val="000602B7"/>
    <w:rsid w:val="000B42A0"/>
    <w:rsid w:val="000D3DBA"/>
    <w:rsid w:val="000F47C9"/>
    <w:rsid w:val="001078FE"/>
    <w:rsid w:val="00122280"/>
    <w:rsid w:val="001D0059"/>
    <w:rsid w:val="001E5E92"/>
    <w:rsid w:val="002454B0"/>
    <w:rsid w:val="002B2CEA"/>
    <w:rsid w:val="002E303F"/>
    <w:rsid w:val="0031637C"/>
    <w:rsid w:val="003348B4"/>
    <w:rsid w:val="00390858"/>
    <w:rsid w:val="003A1DEC"/>
    <w:rsid w:val="003F2288"/>
    <w:rsid w:val="00426D4E"/>
    <w:rsid w:val="005B2F73"/>
    <w:rsid w:val="00692943"/>
    <w:rsid w:val="006F0211"/>
    <w:rsid w:val="00781620"/>
    <w:rsid w:val="00787713"/>
    <w:rsid w:val="007B2D9A"/>
    <w:rsid w:val="007D19F9"/>
    <w:rsid w:val="007E1884"/>
    <w:rsid w:val="00906687"/>
    <w:rsid w:val="0096578F"/>
    <w:rsid w:val="00A4077D"/>
    <w:rsid w:val="00A4745E"/>
    <w:rsid w:val="00A6461F"/>
    <w:rsid w:val="00BB61C2"/>
    <w:rsid w:val="00C4329D"/>
    <w:rsid w:val="00CD1B9F"/>
    <w:rsid w:val="00D17646"/>
    <w:rsid w:val="00E30388"/>
    <w:rsid w:val="00F66E73"/>
    <w:rsid w:val="00FA5FAF"/>
    <w:rsid w:val="00FD6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884"/>
    <w:pPr>
      <w:bidi/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254</TotalTime>
  <Pages>4</Pages>
  <Words>-32766</Words>
  <Characters>-32766</Characters>
  <Application>Microsoft Office Outlook</Application>
  <DocSecurity>0</DocSecurity>
  <Lines>0</Lines>
  <Paragraphs>0</Paragraphs>
  <ScaleCrop>false</ScaleCrop>
  <Company>Jerusalem Municipality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תת</dc:creator>
  <cp:keywords/>
  <dc:description/>
  <cp:lastModifiedBy>owner</cp:lastModifiedBy>
  <cp:revision>21</cp:revision>
  <dcterms:created xsi:type="dcterms:W3CDTF">2015-08-05T10:28:00Z</dcterms:created>
  <dcterms:modified xsi:type="dcterms:W3CDTF">2016-07-24T10:59:00Z</dcterms:modified>
</cp:coreProperties>
</file>